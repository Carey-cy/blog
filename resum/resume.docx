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705D77F" w14:textId="3B138AC8" w:rsidR="004A12FA" w:rsidRDefault="00027720" w:rsidP="00027720">
      <w:pPr>
        <w:ind w:firstLineChars="4200" w:firstLine="8820"/>
      </w:pPr>
      <w:r>
        <w:rPr>
          <w:noProof/>
        </w:rPr>
        <w:drawing>
          <wp:anchor distT="0" distB="0" distL="114300" distR="114300" simplePos="0" relativeHeight="252101632" behindDoc="0" locked="0" layoutInCell="1" allowOverlap="1" wp14:anchorId="1775BBF2" wp14:editId="157B3F0E">
            <wp:simplePos x="0" y="0"/>
            <wp:positionH relativeFrom="column">
              <wp:posOffset>5398135</wp:posOffset>
            </wp:positionH>
            <wp:positionV relativeFrom="paragraph">
              <wp:posOffset>43815</wp:posOffset>
            </wp:positionV>
            <wp:extent cx="1237615" cy="1731645"/>
            <wp:effectExtent l="0" t="0" r="635" b="190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8FD94" w14:textId="0459A7FB" w:rsidR="008E76E8" w:rsidRDefault="00027720">
      <w:r w:rsidRPr="008E76E8">
        <w:rPr>
          <w:rFonts w:ascii="Calibri" w:eastAsia="宋体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466D65AA" wp14:editId="72D345B0">
                <wp:simplePos x="0" y="0"/>
                <wp:positionH relativeFrom="column">
                  <wp:posOffset>197485</wp:posOffset>
                </wp:positionH>
                <wp:positionV relativeFrom="paragraph">
                  <wp:posOffset>75565</wp:posOffset>
                </wp:positionV>
                <wp:extent cx="4009526" cy="193421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9526" cy="1934210"/>
                          <a:chOff x="87465" y="0"/>
                          <a:chExt cx="4009744" cy="1934467"/>
                        </a:xfrm>
                      </wpg:grpSpPr>
                      <wps:wsp>
                        <wps:cNvPr id="4" name="文本框 4"/>
                        <wps:cNvSpPr txBox="1"/>
                        <wps:spPr bwMode="auto">
                          <a:xfrm>
                            <a:off x="87466" y="0"/>
                            <a:ext cx="2629845" cy="1123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61288" w14:textId="327E524F" w:rsidR="008E76E8" w:rsidRPr="008E76E8" w:rsidRDefault="00FF74AA" w:rsidP="008E76E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  <w:t>陈杨</w:t>
                              </w:r>
                              <w:r w:rsidR="00717C73">
                                <w:rPr>
                                  <w:rFonts w:ascii="微软雅黑" w:eastAsia="微软雅黑" w:hAnsi="微软雅黑" w:hint="eastAsia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  <w:p w14:paraId="2071DF66" w14:textId="3EECF7C7" w:rsidR="008E76E8" w:rsidRPr="00027720" w:rsidRDefault="00027720" w:rsidP="008E76E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027720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 xml:space="preserve">求职意向  ： </w:t>
                              </w:r>
                              <w:r w:rsidR="008E76E8" w:rsidRPr="00027720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前端工程师</w:t>
                              </w:r>
                            </w:p>
                            <w:p w14:paraId="43744317" w14:textId="77777777" w:rsidR="00027720" w:rsidRDefault="00027720"/>
                          </w:txbxContent>
                        </wps:txbx>
  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80"/>
                        <wps:cNvSpPr txBox="1"/>
                        <wps:spPr>
                          <a:xfrm>
                            <a:off x="2313513" y="890527"/>
                            <a:ext cx="1783696" cy="10439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C74A2F" w14:textId="69DF86EE" w:rsidR="008E76E8" w:rsidRPr="008E76E8" w:rsidRDefault="00027720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131 5300 9717</w:t>
                              </w:r>
                              <w:r w:rsidR="008E76E8"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D518A5">
                                <w:rPr>
                                  <w:rFonts w:ascii="微软雅黑" w:eastAsia="微软雅黑" w:hAnsi="微软雅黑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6075A498" w14:textId="5F68376A" w:rsidR="008E76E8" w:rsidRPr="008E76E8" w:rsidRDefault="00027720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changanazai@163.com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87465" y="1041621"/>
                            <a:ext cx="2152268" cy="493094"/>
                            <a:chOff x="0" y="154351"/>
                            <a:chExt cx="2152268" cy="493094"/>
                          </a:xfrm>
                          <a:solidFill>
                            <a:srgbClr val="44546A"/>
                          </a:solidFill>
                        </wpg:grpSpPr>
                        <wps:wsp>
                          <wps:cNvPr id="7" name="圆角矩形 7"/>
                          <wps:cNvSpPr/>
                          <wps:spPr>
                            <a:xfrm>
                              <a:off x="1967629" y="156201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1967629" y="462805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" name="圆角矩形 9"/>
                          <wps:cNvSpPr/>
                          <wps:spPr>
                            <a:xfrm>
                              <a:off x="0" y="460955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0" y="154351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119270" y="1073426"/>
                            <a:ext cx="2089870" cy="431081"/>
                            <a:chOff x="28346" y="186233"/>
                            <a:chExt cx="2089870" cy="431081"/>
                          </a:xfrm>
                        </wpg:grpSpPr>
                        <wps:wsp>
                          <wps:cNvPr id="22" name="KSO_Shape"/>
                          <wps:cNvSpPr>
                            <a:spLocks/>
                          </wps:cNvSpPr>
                          <wps:spPr bwMode="auto">
                            <a:xfrm>
                              <a:off x="1998517" y="192492"/>
                              <a:ext cx="118198" cy="118199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3" name="KSO_Shape"/>
                          <wps:cNvSpPr>
                            <a:spLocks/>
                          </wps:cNvSpPr>
                          <wps:spPr bwMode="auto">
                            <a:xfrm>
                              <a:off x="2002247" y="488662"/>
                              <a:ext cx="115969" cy="119968"/>
                            </a:xfrm>
                            <a:custGeom>
                              <a:avLst/>
                              <a:gdLst>
                                <a:gd name="T0" fmla="*/ 2147483646 w 90"/>
                                <a:gd name="T1" fmla="*/ 2147483646 h 93"/>
                                <a:gd name="T2" fmla="*/ 2147483646 w 90"/>
                                <a:gd name="T3" fmla="*/ 2147483646 h 93"/>
                                <a:gd name="T4" fmla="*/ 2147483646 w 90"/>
                                <a:gd name="T5" fmla="*/ 2147483646 h 93"/>
                                <a:gd name="T6" fmla="*/ 2147483646 w 90"/>
                                <a:gd name="T7" fmla="*/ 2147483646 h 93"/>
                                <a:gd name="T8" fmla="*/ 2147483646 w 90"/>
                                <a:gd name="T9" fmla="*/ 2147483646 h 93"/>
                                <a:gd name="T10" fmla="*/ 0 w 90"/>
                                <a:gd name="T11" fmla="*/ 2147483646 h 93"/>
                                <a:gd name="T12" fmla="*/ 0 w 90"/>
                                <a:gd name="T13" fmla="*/ 2147483646 h 93"/>
                                <a:gd name="T14" fmla="*/ 2147483646 w 90"/>
                                <a:gd name="T15" fmla="*/ 2147483646 h 93"/>
                                <a:gd name="T16" fmla="*/ 2147483646 w 90"/>
                                <a:gd name="T17" fmla="*/ 2147483646 h 93"/>
                                <a:gd name="T18" fmla="*/ 2147483646 w 90"/>
                                <a:gd name="T19" fmla="*/ 2147483646 h 93"/>
                                <a:gd name="T20" fmla="*/ 2147483646 w 90"/>
                                <a:gd name="T21" fmla="*/ 2147483646 h 93"/>
                                <a:gd name="T22" fmla="*/ 2147483646 w 90"/>
                                <a:gd name="T23" fmla="*/ 2147483646 h 93"/>
                                <a:gd name="T24" fmla="*/ 2147483646 w 90"/>
                                <a:gd name="T25" fmla="*/ 2147483646 h 93"/>
                                <a:gd name="T26" fmla="*/ 2147483646 w 90"/>
                                <a:gd name="T27" fmla="*/ 2147483646 h 93"/>
                                <a:gd name="T28" fmla="*/ 2147483646 w 90"/>
                                <a:gd name="T29" fmla="*/ 2147483646 h 93"/>
                                <a:gd name="T30" fmla="*/ 2147483646 w 90"/>
                                <a:gd name="T31" fmla="*/ 2147483646 h 93"/>
                                <a:gd name="T32" fmla="*/ 2147483646 w 90"/>
                                <a:gd name="T33" fmla="*/ 2147483646 h 93"/>
                                <a:gd name="T34" fmla="*/ 2147483646 w 90"/>
                                <a:gd name="T35" fmla="*/ 2147483646 h 93"/>
                                <a:gd name="T36" fmla="*/ 2147483646 w 90"/>
                                <a:gd name="T37" fmla="*/ 2147483646 h 93"/>
                                <a:gd name="T38" fmla="*/ 2147483646 w 90"/>
                                <a:gd name="T39" fmla="*/ 2147483646 h 93"/>
                                <a:gd name="T40" fmla="*/ 2147483646 w 90"/>
                                <a:gd name="T41" fmla="*/ 2147483646 h 93"/>
                                <a:gd name="T42" fmla="*/ 2147483646 w 90"/>
                                <a:gd name="T43" fmla="*/ 2147483646 h 93"/>
                                <a:gd name="T44" fmla="*/ 2147483646 w 90"/>
                                <a:gd name="T45" fmla="*/ 2147483646 h 93"/>
                                <a:gd name="T46" fmla="*/ 2147483646 w 90"/>
                                <a:gd name="T47" fmla="*/ 2147483646 h 93"/>
                                <a:gd name="T48" fmla="*/ 2147483646 w 90"/>
                                <a:gd name="T49" fmla="*/ 2147483646 h 93"/>
                                <a:gd name="T50" fmla="*/ 2147483646 w 90"/>
                                <a:gd name="T51" fmla="*/ 2147483646 h 93"/>
                                <a:gd name="T52" fmla="*/ 2147483646 w 90"/>
                                <a:gd name="T53" fmla="*/ 2147483646 h 93"/>
                                <a:gd name="T54" fmla="*/ 2147483646 w 90"/>
                                <a:gd name="T55" fmla="*/ 2147483646 h 93"/>
                                <a:gd name="T56" fmla="*/ 2147483646 w 90"/>
                                <a:gd name="T57" fmla="*/ 2147483646 h 93"/>
                                <a:gd name="T58" fmla="*/ 2147483646 w 90"/>
                                <a:gd name="T59" fmla="*/ 2147483646 h 93"/>
                                <a:gd name="T60" fmla="*/ 2147483646 w 90"/>
                                <a:gd name="T61" fmla="*/ 2147483646 h 93"/>
                                <a:gd name="T62" fmla="*/ 2147483646 w 90"/>
                                <a:gd name="T63" fmla="*/ 2147483646 h 93"/>
                                <a:gd name="T64" fmla="*/ 2147483646 w 90"/>
                                <a:gd name="T65" fmla="*/ 2147483646 h 93"/>
                                <a:gd name="T66" fmla="*/ 2147483646 w 90"/>
                                <a:gd name="T67" fmla="*/ 2147483646 h 93"/>
                                <a:gd name="T68" fmla="*/ 2147483646 w 90"/>
                                <a:gd name="T69" fmla="*/ 2147483646 h 93"/>
                                <a:gd name="T70" fmla="*/ 2147483646 w 90"/>
                                <a:gd name="T71" fmla="*/ 2147483646 h 93"/>
                                <a:gd name="T72" fmla="*/ 2147483646 w 90"/>
                                <a:gd name="T73" fmla="*/ 2147483646 h 93"/>
                                <a:gd name="T74" fmla="*/ 2147483646 w 90"/>
                                <a:gd name="T75" fmla="*/ 2147483646 h 93"/>
                                <a:gd name="T76" fmla="*/ 2147483646 w 90"/>
                                <a:gd name="T77" fmla="*/ 2147483646 h 93"/>
                                <a:gd name="T78" fmla="*/ 2147483646 w 90"/>
                                <a:gd name="T79" fmla="*/ 2147483646 h 93"/>
                                <a:gd name="T80" fmla="*/ 2147483646 w 90"/>
                                <a:gd name="T81" fmla="*/ 2147483646 h 93"/>
                                <a:gd name="T82" fmla="*/ 2147483646 w 90"/>
                                <a:gd name="T83" fmla="*/ 2147483646 h 93"/>
                                <a:gd name="T84" fmla="*/ 2147483646 w 90"/>
                                <a:gd name="T85" fmla="*/ 2147483646 h 93"/>
                                <a:gd name="T86" fmla="*/ 2147483646 w 90"/>
                                <a:gd name="T87" fmla="*/ 2147483646 h 93"/>
                                <a:gd name="T88" fmla="*/ 2147483646 w 90"/>
                                <a:gd name="T89" fmla="*/ 2147483646 h 93"/>
                                <a:gd name="T90" fmla="*/ 2147483646 w 90"/>
                                <a:gd name="T91" fmla="*/ 2147483646 h 93"/>
                                <a:gd name="T92" fmla="*/ 2147483646 w 90"/>
                                <a:gd name="T93" fmla="*/ 2147483646 h 93"/>
                                <a:gd name="T94" fmla="*/ 2147483646 w 90"/>
                                <a:gd name="T95" fmla="*/ 2147483646 h 93"/>
                                <a:gd name="T96" fmla="*/ 2147483646 w 90"/>
                                <a:gd name="T97" fmla="*/ 2147483646 h 9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0" h="93">
                                  <a:moveTo>
                                    <a:pt x="86" y="38"/>
                                  </a:moveTo>
                                  <a:cubicBezTo>
                                    <a:pt x="88" y="40"/>
                                    <a:pt x="90" y="43"/>
                                    <a:pt x="90" y="46"/>
                                  </a:cubicBezTo>
                                  <a:cubicBezTo>
                                    <a:pt x="90" y="83"/>
                                    <a:pt x="90" y="83"/>
                                    <a:pt x="90" y="83"/>
                                  </a:cubicBezTo>
                                  <a:cubicBezTo>
                                    <a:pt x="90" y="88"/>
                                    <a:pt x="86" y="93"/>
                                    <a:pt x="81" y="93"/>
                                  </a:cubicBezTo>
                                  <a:cubicBezTo>
                                    <a:pt x="9" y="93"/>
                                    <a:pt x="9" y="93"/>
                                    <a:pt x="9" y="93"/>
                                  </a:cubicBezTo>
                                  <a:cubicBezTo>
                                    <a:pt x="4" y="93"/>
                                    <a:pt x="0" y="88"/>
                                    <a:pt x="0" y="83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4"/>
                                    <a:pt x="1" y="41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39"/>
                                    <a:pt x="2" y="39"/>
                                    <a:pt x="3" y="39"/>
                                  </a:cubicBezTo>
                                  <a:cubicBezTo>
                                    <a:pt x="39" y="3"/>
                                    <a:pt x="39" y="3"/>
                                    <a:pt x="39" y="3"/>
                                  </a:cubicBezTo>
                                  <a:cubicBezTo>
                                    <a:pt x="43" y="0"/>
                                    <a:pt x="46" y="0"/>
                                    <a:pt x="50" y="3"/>
                                  </a:cubicBezTo>
                                  <a:cubicBezTo>
                                    <a:pt x="86" y="38"/>
                                    <a:pt x="86" y="38"/>
                                    <a:pt x="86" y="38"/>
                                  </a:cubicBezTo>
                                  <a:close/>
                                  <a:moveTo>
                                    <a:pt x="15" y="30"/>
                                  </a:moveTo>
                                  <a:cubicBezTo>
                                    <a:pt x="15" y="52"/>
                                    <a:pt x="15" y="52"/>
                                    <a:pt x="15" y="52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72" y="54"/>
                                    <a:pt x="72" y="54"/>
                                    <a:pt x="72" y="54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25" y="35"/>
                                  </a:move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63" y="39"/>
                                    <a:pt x="63" y="39"/>
                                    <a:pt x="63" y="39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ubicBezTo>
                                    <a:pt x="25" y="35"/>
                                    <a:pt x="25" y="35"/>
                                    <a:pt x="25" y="35"/>
                                  </a:cubicBezTo>
                                  <a:close/>
                                  <a:moveTo>
                                    <a:pt x="25" y="51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63" y="55"/>
                                    <a:pt x="63" y="55"/>
                                    <a:pt x="63" y="55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25" y="51"/>
                                    <a:pt x="25" y="51"/>
                                    <a:pt x="25" y="51"/>
                                  </a:cubicBezTo>
                                  <a:close/>
                                  <a:moveTo>
                                    <a:pt x="25" y="43"/>
                                  </a:moveTo>
                                  <a:cubicBezTo>
                                    <a:pt x="25" y="47"/>
                                    <a:pt x="25" y="47"/>
                                    <a:pt x="25" y="47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lose/>
                                  <a:moveTo>
                                    <a:pt x="10" y="87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8"/>
                                    <a:pt x="28" y="67"/>
                                  </a:cubicBezTo>
                                  <a:cubicBezTo>
                                    <a:pt x="27" y="66"/>
                                    <a:pt x="26" y="66"/>
                                    <a:pt x="25" y="67"/>
                                  </a:cubicBezTo>
                                  <a:cubicBezTo>
                                    <a:pt x="7" y="84"/>
                                    <a:pt x="7" y="84"/>
                                    <a:pt x="7" y="84"/>
                                  </a:cubicBezTo>
                                  <a:cubicBezTo>
                                    <a:pt x="6" y="85"/>
                                    <a:pt x="6" y="86"/>
                                    <a:pt x="7" y="87"/>
                                  </a:cubicBezTo>
                                  <a:cubicBezTo>
                                    <a:pt x="8" y="87"/>
                                    <a:pt x="9" y="87"/>
                                    <a:pt x="10" y="87"/>
                                  </a:cubicBezTo>
                                  <a:close/>
                                  <a:moveTo>
                                    <a:pt x="84" y="84"/>
                                  </a:move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5" y="66"/>
                                    <a:pt x="64" y="66"/>
                                    <a:pt x="63" y="67"/>
                                  </a:cubicBezTo>
                                  <a:cubicBezTo>
                                    <a:pt x="62" y="68"/>
                                    <a:pt x="62" y="69"/>
                                    <a:pt x="63" y="69"/>
                                  </a:cubicBezTo>
                                  <a:cubicBezTo>
                                    <a:pt x="81" y="87"/>
                                    <a:pt x="81" y="87"/>
                                    <a:pt x="81" y="87"/>
                                  </a:cubicBezTo>
                                  <a:cubicBezTo>
                                    <a:pt x="82" y="87"/>
                                    <a:pt x="83" y="87"/>
                                    <a:pt x="84" y="87"/>
                                  </a:cubicBezTo>
                                  <a:cubicBezTo>
                                    <a:pt x="85" y="86"/>
                                    <a:pt x="85" y="85"/>
                                    <a:pt x="84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24" name="KSO_Shape"/>
                          <wps:cNvSpPr/>
                          <wps:spPr>
                            <a:xfrm>
                              <a:off x="55179" y="489235"/>
                              <a:ext cx="74926" cy="128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bIns="293927" anchor="ctr"/>
                        </wps:wsp>
                        <wps:wsp>
                          <wps:cNvPr id="25" name="KSO_Shape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6" y="186233"/>
                              <a:ext cx="128591" cy="120876"/>
                            </a:xfrm>
                            <a:custGeom>
                              <a:avLst/>
                              <a:gdLst>
                                <a:gd name="T0" fmla="*/ 186557 w 1993900"/>
                                <a:gd name="T1" fmla="*/ 1472016 h 1873250"/>
                                <a:gd name="T2" fmla="*/ 1296550 w 1993900"/>
                                <a:gd name="T3" fmla="*/ 576666 h 1873250"/>
                                <a:gd name="T4" fmla="*/ 1153710 w 1993900"/>
                                <a:gd name="T5" fmla="*/ 1135821 h 1873250"/>
                                <a:gd name="T6" fmla="*/ 1097106 w 1993900"/>
                                <a:gd name="T7" fmla="*/ 797974 h 1873250"/>
                                <a:gd name="T8" fmla="*/ 1032144 w 1993900"/>
                                <a:gd name="T9" fmla="*/ 704592 h 1873250"/>
                                <a:gd name="T10" fmla="*/ 1078871 w 1993900"/>
                                <a:gd name="T11" fmla="*/ 694343 h 1873250"/>
                                <a:gd name="T12" fmla="*/ 1116861 w 1993900"/>
                                <a:gd name="T13" fmla="*/ 676502 h 1873250"/>
                                <a:gd name="T14" fmla="*/ 1146872 w 1993900"/>
                                <a:gd name="T15" fmla="*/ 652207 h 1873250"/>
                                <a:gd name="T16" fmla="*/ 1168526 w 1993900"/>
                                <a:gd name="T17" fmla="*/ 620700 h 1873250"/>
                                <a:gd name="T18" fmla="*/ 1184861 w 1993900"/>
                                <a:gd name="T19" fmla="*/ 576666 h 1873250"/>
                                <a:gd name="T20" fmla="*/ 568770 w 1993900"/>
                                <a:gd name="T21" fmla="*/ 1239833 h 1873250"/>
                                <a:gd name="T22" fmla="*/ 673241 w 1993900"/>
                                <a:gd name="T23" fmla="*/ 791901 h 1873250"/>
                                <a:gd name="T24" fmla="*/ 568770 w 1993900"/>
                                <a:gd name="T25" fmla="*/ 802909 h 1873250"/>
                                <a:gd name="T26" fmla="*/ 609419 w 1993900"/>
                                <a:gd name="T27" fmla="*/ 698519 h 1873250"/>
                                <a:gd name="T28" fmla="*/ 650068 w 1993900"/>
                                <a:gd name="T29" fmla="*/ 682954 h 1873250"/>
                                <a:gd name="T30" fmla="*/ 682739 w 1993900"/>
                                <a:gd name="T31" fmla="*/ 660938 h 1873250"/>
                                <a:gd name="T32" fmla="*/ 707052 w 1993900"/>
                                <a:gd name="T33" fmla="*/ 632088 h 1873250"/>
                                <a:gd name="T34" fmla="*/ 724147 w 1993900"/>
                                <a:gd name="T35" fmla="*/ 596405 h 1873250"/>
                                <a:gd name="T36" fmla="*/ 214659 w 1993900"/>
                                <a:gd name="T37" fmla="*/ 266708 h 1873250"/>
                                <a:gd name="T38" fmla="*/ 171803 w 1993900"/>
                                <a:gd name="T39" fmla="*/ 295920 h 1873250"/>
                                <a:gd name="T40" fmla="*/ 151323 w 1993900"/>
                                <a:gd name="T41" fmla="*/ 344102 h 1873250"/>
                                <a:gd name="T42" fmla="*/ 158150 w 1993900"/>
                                <a:gd name="T43" fmla="*/ 1583935 h 1873250"/>
                                <a:gd name="T44" fmla="*/ 190766 w 1993900"/>
                                <a:gd name="T45" fmla="*/ 1623770 h 1873250"/>
                                <a:gd name="T46" fmla="*/ 241586 w 1993900"/>
                                <a:gd name="T47" fmla="*/ 1639325 h 1873250"/>
                                <a:gd name="T48" fmla="*/ 1706270 w 1993900"/>
                                <a:gd name="T49" fmla="*/ 1627944 h 1873250"/>
                                <a:gd name="T50" fmla="*/ 1743058 w 1993900"/>
                                <a:gd name="T51" fmla="*/ 1591902 h 1873250"/>
                                <a:gd name="T52" fmla="*/ 1754056 w 1993900"/>
                                <a:gd name="T53" fmla="*/ 353207 h 1873250"/>
                                <a:gd name="T54" fmla="*/ 1738127 w 1993900"/>
                                <a:gd name="T55" fmla="*/ 302749 h 1873250"/>
                                <a:gd name="T56" fmla="*/ 1698306 w 1993900"/>
                                <a:gd name="T57" fmla="*/ 269743 h 1873250"/>
                                <a:gd name="T58" fmla="*/ 1541294 w 1993900"/>
                                <a:gd name="T59" fmla="*/ 323995 h 1873250"/>
                                <a:gd name="T60" fmla="*/ 334125 w 1993900"/>
                                <a:gd name="T61" fmla="*/ 262534 h 1873250"/>
                                <a:gd name="T62" fmla="*/ 1334979 w 1993900"/>
                                <a:gd name="T63" fmla="*/ 206006 h 1873250"/>
                                <a:gd name="T64" fmla="*/ 1663414 w 1993900"/>
                                <a:gd name="T65" fmla="*/ 111160 h 1873250"/>
                                <a:gd name="T66" fmla="*/ 1735094 w 1993900"/>
                                <a:gd name="T67" fmla="*/ 122162 h 1873250"/>
                                <a:gd name="T68" fmla="*/ 1798429 w 1993900"/>
                                <a:gd name="T69" fmla="*/ 152513 h 1873250"/>
                                <a:gd name="T70" fmla="*/ 1849629 w 1993900"/>
                                <a:gd name="T71" fmla="*/ 199557 h 1873250"/>
                                <a:gd name="T72" fmla="*/ 1886037 w 1993900"/>
                                <a:gd name="T73" fmla="*/ 259120 h 1873250"/>
                                <a:gd name="T74" fmla="*/ 1903862 w 1993900"/>
                                <a:gd name="T75" fmla="*/ 328927 h 1873250"/>
                                <a:gd name="T76" fmla="*/ 1902346 w 1993900"/>
                                <a:gd name="T77" fmla="*/ 1585453 h 1873250"/>
                                <a:gd name="T78" fmla="*/ 1881107 w 1993900"/>
                                <a:gd name="T79" fmla="*/ 1653362 h 1873250"/>
                                <a:gd name="T80" fmla="*/ 1842044 w 1993900"/>
                                <a:gd name="T81" fmla="*/ 1711029 h 1873250"/>
                                <a:gd name="T82" fmla="*/ 1788568 w 1993900"/>
                                <a:gd name="T83" fmla="*/ 1755417 h 1873250"/>
                                <a:gd name="T84" fmla="*/ 1723716 w 1993900"/>
                                <a:gd name="T85" fmla="*/ 1782733 h 1873250"/>
                                <a:gd name="T86" fmla="*/ 241586 w 1993900"/>
                                <a:gd name="T87" fmla="*/ 1790700 h 1873250"/>
                                <a:gd name="T88" fmla="*/ 169906 w 1993900"/>
                                <a:gd name="T89" fmla="*/ 1779698 h 1873250"/>
                                <a:gd name="T90" fmla="*/ 106191 w 1993900"/>
                                <a:gd name="T91" fmla="*/ 1748968 h 1873250"/>
                                <a:gd name="T92" fmla="*/ 54992 w 1993900"/>
                                <a:gd name="T93" fmla="*/ 1702303 h 1873250"/>
                                <a:gd name="T94" fmla="*/ 18963 w 1993900"/>
                                <a:gd name="T95" fmla="*/ 1642740 h 1873250"/>
                                <a:gd name="T96" fmla="*/ 1138 w 1993900"/>
                                <a:gd name="T97" fmla="*/ 1573312 h 1873250"/>
                                <a:gd name="T98" fmla="*/ 2655 w 1993900"/>
                                <a:gd name="T99" fmla="*/ 316408 h 1873250"/>
                                <a:gd name="T100" fmla="*/ 23514 w 1993900"/>
                                <a:gd name="T101" fmla="*/ 248497 h 1873250"/>
                                <a:gd name="T102" fmla="*/ 62577 w 1993900"/>
                                <a:gd name="T103" fmla="*/ 190451 h 1873250"/>
                                <a:gd name="T104" fmla="*/ 116432 w 1993900"/>
                                <a:gd name="T105" fmla="*/ 146064 h 1873250"/>
                                <a:gd name="T106" fmla="*/ 181284 w 1993900"/>
                                <a:gd name="T107" fmla="*/ 118748 h 1873250"/>
                                <a:gd name="T108" fmla="*/ 363706 w 1993900"/>
                                <a:gd name="T109" fmla="*/ 111160 h 1873250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993900" h="1873250">
                                  <a:moveTo>
                                    <a:pt x="195263" y="1631950"/>
                                  </a:moveTo>
                                  <a:lnTo>
                                    <a:pt x="1766888" y="1631950"/>
                                  </a:lnTo>
                                  <a:lnTo>
                                    <a:pt x="1766888" y="1663700"/>
                                  </a:lnTo>
                                  <a:lnTo>
                                    <a:pt x="195263" y="1663700"/>
                                  </a:lnTo>
                                  <a:lnTo>
                                    <a:pt x="195263" y="1631950"/>
                                  </a:lnTo>
                                  <a:close/>
                                  <a:moveTo>
                                    <a:pt x="195263" y="1539875"/>
                                  </a:moveTo>
                                  <a:lnTo>
                                    <a:pt x="1766888" y="1539875"/>
                                  </a:lnTo>
                                  <a:lnTo>
                                    <a:pt x="1766888" y="1570038"/>
                                  </a:lnTo>
                                  <a:lnTo>
                                    <a:pt x="195263" y="1570038"/>
                                  </a:lnTo>
                                  <a:lnTo>
                                    <a:pt x="195263" y="1539875"/>
                                  </a:lnTo>
                                  <a:close/>
                                  <a:moveTo>
                                    <a:pt x="1240155" y="603250"/>
                                  </a:moveTo>
                                  <a:lnTo>
                                    <a:pt x="1357056" y="603250"/>
                                  </a:lnTo>
                                  <a:lnTo>
                                    <a:pt x="1357056" y="1188182"/>
                                  </a:lnTo>
                                  <a:lnTo>
                                    <a:pt x="1493838" y="1188182"/>
                                  </a:lnTo>
                                  <a:lnTo>
                                    <a:pt x="1493838" y="1296988"/>
                                  </a:lnTo>
                                  <a:lnTo>
                                    <a:pt x="1071563" y="1296988"/>
                                  </a:lnTo>
                                  <a:lnTo>
                                    <a:pt x="1071563" y="1188182"/>
                                  </a:lnTo>
                                  <a:lnTo>
                                    <a:pt x="1207550" y="1188182"/>
                                  </a:lnTo>
                                  <a:lnTo>
                                    <a:pt x="1207550" y="820068"/>
                                  </a:lnTo>
                                  <a:lnTo>
                                    <a:pt x="1201586" y="822053"/>
                                  </a:lnTo>
                                  <a:lnTo>
                                    <a:pt x="1194826" y="824833"/>
                                  </a:lnTo>
                                  <a:lnTo>
                                    <a:pt x="1180909" y="828407"/>
                                  </a:lnTo>
                                  <a:lnTo>
                                    <a:pt x="1165402" y="831981"/>
                                  </a:lnTo>
                                  <a:lnTo>
                                    <a:pt x="1148304" y="834760"/>
                                  </a:lnTo>
                                  <a:lnTo>
                                    <a:pt x="1130809" y="837143"/>
                                  </a:lnTo>
                                  <a:lnTo>
                                    <a:pt x="1111723" y="838732"/>
                                  </a:lnTo>
                                  <a:lnTo>
                                    <a:pt x="1091842" y="839526"/>
                                  </a:lnTo>
                                  <a:lnTo>
                                    <a:pt x="1071563" y="839923"/>
                                  </a:lnTo>
                                  <a:lnTo>
                                    <a:pt x="1071563" y="738265"/>
                                  </a:lnTo>
                                  <a:lnTo>
                                    <a:pt x="1080311" y="737073"/>
                                  </a:lnTo>
                                  <a:lnTo>
                                    <a:pt x="1089456" y="735882"/>
                                  </a:lnTo>
                                  <a:lnTo>
                                    <a:pt x="1097806" y="734294"/>
                                  </a:lnTo>
                                  <a:lnTo>
                                    <a:pt x="1106156" y="732705"/>
                                  </a:lnTo>
                                  <a:lnTo>
                                    <a:pt x="1114109" y="730720"/>
                                  </a:lnTo>
                                  <a:lnTo>
                                    <a:pt x="1121664" y="728734"/>
                                  </a:lnTo>
                                  <a:lnTo>
                                    <a:pt x="1129218" y="726352"/>
                                  </a:lnTo>
                                  <a:lnTo>
                                    <a:pt x="1136376" y="723969"/>
                                  </a:lnTo>
                                  <a:lnTo>
                                    <a:pt x="1143931" y="720792"/>
                                  </a:lnTo>
                                  <a:lnTo>
                                    <a:pt x="1150690" y="718012"/>
                                  </a:lnTo>
                                  <a:lnTo>
                                    <a:pt x="1156654" y="714438"/>
                                  </a:lnTo>
                                  <a:lnTo>
                                    <a:pt x="1163016" y="711262"/>
                                  </a:lnTo>
                                  <a:lnTo>
                                    <a:pt x="1168981" y="707688"/>
                                  </a:lnTo>
                                  <a:lnTo>
                                    <a:pt x="1174945" y="704114"/>
                                  </a:lnTo>
                                  <a:lnTo>
                                    <a:pt x="1180512" y="699746"/>
                                  </a:lnTo>
                                  <a:lnTo>
                                    <a:pt x="1186079" y="695775"/>
                                  </a:lnTo>
                                  <a:lnTo>
                                    <a:pt x="1191248" y="691407"/>
                                  </a:lnTo>
                                  <a:lnTo>
                                    <a:pt x="1195621" y="686641"/>
                                  </a:lnTo>
                                  <a:lnTo>
                                    <a:pt x="1200393" y="682273"/>
                                  </a:lnTo>
                                  <a:lnTo>
                                    <a:pt x="1204767" y="677111"/>
                                  </a:lnTo>
                                  <a:lnTo>
                                    <a:pt x="1208743" y="671551"/>
                                  </a:lnTo>
                                  <a:lnTo>
                                    <a:pt x="1213117" y="666389"/>
                                  </a:lnTo>
                                  <a:lnTo>
                                    <a:pt x="1216298" y="661227"/>
                                  </a:lnTo>
                                  <a:lnTo>
                                    <a:pt x="1220274" y="655270"/>
                                  </a:lnTo>
                                  <a:lnTo>
                                    <a:pt x="1223057" y="649314"/>
                                  </a:lnTo>
                                  <a:lnTo>
                                    <a:pt x="1226636" y="643357"/>
                                  </a:lnTo>
                                  <a:lnTo>
                                    <a:pt x="1229022" y="637003"/>
                                  </a:lnTo>
                                  <a:lnTo>
                                    <a:pt x="1231407" y="630650"/>
                                  </a:lnTo>
                                  <a:lnTo>
                                    <a:pt x="1234191" y="623899"/>
                                  </a:lnTo>
                                  <a:lnTo>
                                    <a:pt x="1236179" y="617148"/>
                                  </a:lnTo>
                                  <a:lnTo>
                                    <a:pt x="1240155" y="603250"/>
                                  </a:lnTo>
                                  <a:close/>
                                  <a:moveTo>
                                    <a:pt x="763507" y="603250"/>
                                  </a:moveTo>
                                  <a:lnTo>
                                    <a:pt x="880806" y="603250"/>
                                  </a:lnTo>
                                  <a:lnTo>
                                    <a:pt x="880806" y="1188182"/>
                                  </a:lnTo>
                                  <a:lnTo>
                                    <a:pt x="1017588" y="1188182"/>
                                  </a:lnTo>
                                  <a:lnTo>
                                    <a:pt x="1017588" y="1296988"/>
                                  </a:lnTo>
                                  <a:lnTo>
                                    <a:pt x="595313" y="1296988"/>
                                  </a:lnTo>
                                  <a:lnTo>
                                    <a:pt x="595313" y="1188182"/>
                                  </a:lnTo>
                                  <a:lnTo>
                                    <a:pt x="731300" y="1188182"/>
                                  </a:lnTo>
                                  <a:lnTo>
                                    <a:pt x="731300" y="820068"/>
                                  </a:lnTo>
                                  <a:lnTo>
                                    <a:pt x="725336" y="822053"/>
                                  </a:lnTo>
                                  <a:lnTo>
                                    <a:pt x="718576" y="824833"/>
                                  </a:lnTo>
                                  <a:lnTo>
                                    <a:pt x="704659" y="828407"/>
                                  </a:lnTo>
                                  <a:lnTo>
                                    <a:pt x="688754" y="831981"/>
                                  </a:lnTo>
                                  <a:lnTo>
                                    <a:pt x="672054" y="834760"/>
                                  </a:lnTo>
                                  <a:lnTo>
                                    <a:pt x="654161" y="837143"/>
                                  </a:lnTo>
                                  <a:lnTo>
                                    <a:pt x="635473" y="838732"/>
                                  </a:lnTo>
                                  <a:lnTo>
                                    <a:pt x="615592" y="839526"/>
                                  </a:lnTo>
                                  <a:lnTo>
                                    <a:pt x="595313" y="839923"/>
                                  </a:lnTo>
                                  <a:lnTo>
                                    <a:pt x="595313" y="738265"/>
                                  </a:lnTo>
                                  <a:lnTo>
                                    <a:pt x="604061" y="737073"/>
                                  </a:lnTo>
                                  <a:lnTo>
                                    <a:pt x="612809" y="735882"/>
                                  </a:lnTo>
                                  <a:lnTo>
                                    <a:pt x="621159" y="734294"/>
                                  </a:lnTo>
                                  <a:lnTo>
                                    <a:pt x="629906" y="732705"/>
                                  </a:lnTo>
                                  <a:lnTo>
                                    <a:pt x="637859" y="730720"/>
                                  </a:lnTo>
                                  <a:lnTo>
                                    <a:pt x="645414" y="728734"/>
                                  </a:lnTo>
                                  <a:lnTo>
                                    <a:pt x="652968" y="726352"/>
                                  </a:lnTo>
                                  <a:lnTo>
                                    <a:pt x="660126" y="723969"/>
                                  </a:lnTo>
                                  <a:lnTo>
                                    <a:pt x="667283" y="720792"/>
                                  </a:lnTo>
                                  <a:lnTo>
                                    <a:pt x="674042" y="718012"/>
                                  </a:lnTo>
                                  <a:lnTo>
                                    <a:pt x="680404" y="714438"/>
                                  </a:lnTo>
                                  <a:lnTo>
                                    <a:pt x="686766" y="711262"/>
                                  </a:lnTo>
                                  <a:lnTo>
                                    <a:pt x="692731" y="707688"/>
                                  </a:lnTo>
                                  <a:lnTo>
                                    <a:pt x="698695" y="704114"/>
                                  </a:lnTo>
                                  <a:lnTo>
                                    <a:pt x="704262" y="699746"/>
                                  </a:lnTo>
                                  <a:lnTo>
                                    <a:pt x="709431" y="695775"/>
                                  </a:lnTo>
                                  <a:lnTo>
                                    <a:pt x="714600" y="691407"/>
                                  </a:lnTo>
                                  <a:lnTo>
                                    <a:pt x="719371" y="686641"/>
                                  </a:lnTo>
                                  <a:lnTo>
                                    <a:pt x="724143" y="682273"/>
                                  </a:lnTo>
                                  <a:lnTo>
                                    <a:pt x="728119" y="677111"/>
                                  </a:lnTo>
                                  <a:lnTo>
                                    <a:pt x="732493" y="671551"/>
                                  </a:lnTo>
                                  <a:lnTo>
                                    <a:pt x="736469" y="666389"/>
                                  </a:lnTo>
                                  <a:lnTo>
                                    <a:pt x="740048" y="661227"/>
                                  </a:lnTo>
                                  <a:lnTo>
                                    <a:pt x="744024" y="655270"/>
                                  </a:lnTo>
                                  <a:lnTo>
                                    <a:pt x="746807" y="649314"/>
                                  </a:lnTo>
                                  <a:lnTo>
                                    <a:pt x="749988" y="643357"/>
                                  </a:lnTo>
                                  <a:lnTo>
                                    <a:pt x="752772" y="637003"/>
                                  </a:lnTo>
                                  <a:lnTo>
                                    <a:pt x="755157" y="630650"/>
                                  </a:lnTo>
                                  <a:lnTo>
                                    <a:pt x="757941" y="623899"/>
                                  </a:lnTo>
                                  <a:lnTo>
                                    <a:pt x="759929" y="617148"/>
                                  </a:lnTo>
                                  <a:lnTo>
                                    <a:pt x="763507" y="603250"/>
                                  </a:lnTo>
                                  <a:close/>
                                  <a:moveTo>
                                    <a:pt x="252860" y="274637"/>
                                  </a:moveTo>
                                  <a:lnTo>
                                    <a:pt x="243333" y="275431"/>
                                  </a:lnTo>
                                  <a:lnTo>
                                    <a:pt x="233806" y="276622"/>
                                  </a:lnTo>
                                  <a:lnTo>
                                    <a:pt x="224676" y="279003"/>
                                  </a:lnTo>
                                  <a:lnTo>
                                    <a:pt x="216340" y="282178"/>
                                  </a:lnTo>
                                  <a:lnTo>
                                    <a:pt x="207607" y="286147"/>
                                  </a:lnTo>
                                  <a:lnTo>
                                    <a:pt x="199668" y="290909"/>
                                  </a:lnTo>
                                  <a:lnTo>
                                    <a:pt x="192523" y="296465"/>
                                  </a:lnTo>
                                  <a:lnTo>
                                    <a:pt x="185774" y="302815"/>
                                  </a:lnTo>
                                  <a:lnTo>
                                    <a:pt x="179820" y="309562"/>
                                  </a:lnTo>
                                  <a:lnTo>
                                    <a:pt x="174263" y="316706"/>
                                  </a:lnTo>
                                  <a:lnTo>
                                    <a:pt x="169499" y="324644"/>
                                  </a:lnTo>
                                  <a:lnTo>
                                    <a:pt x="165530" y="332581"/>
                                  </a:lnTo>
                                  <a:lnTo>
                                    <a:pt x="162354" y="341312"/>
                                  </a:lnTo>
                                  <a:lnTo>
                                    <a:pt x="159972" y="350837"/>
                                  </a:lnTo>
                                  <a:lnTo>
                                    <a:pt x="158385" y="359965"/>
                                  </a:lnTo>
                                  <a:lnTo>
                                    <a:pt x="157988" y="369490"/>
                                  </a:lnTo>
                                  <a:lnTo>
                                    <a:pt x="157988" y="1619647"/>
                                  </a:lnTo>
                                  <a:lnTo>
                                    <a:pt x="158385" y="1629569"/>
                                  </a:lnTo>
                                  <a:lnTo>
                                    <a:pt x="159972" y="1639094"/>
                                  </a:lnTo>
                                  <a:lnTo>
                                    <a:pt x="162354" y="1647825"/>
                                  </a:lnTo>
                                  <a:lnTo>
                                    <a:pt x="165530" y="1656953"/>
                                  </a:lnTo>
                                  <a:lnTo>
                                    <a:pt x="169499" y="1665288"/>
                                  </a:lnTo>
                                  <a:lnTo>
                                    <a:pt x="174263" y="1672828"/>
                                  </a:lnTo>
                                  <a:lnTo>
                                    <a:pt x="179820" y="1679972"/>
                                  </a:lnTo>
                                  <a:lnTo>
                                    <a:pt x="185774" y="1686719"/>
                                  </a:lnTo>
                                  <a:lnTo>
                                    <a:pt x="192523" y="1693069"/>
                                  </a:lnTo>
                                  <a:lnTo>
                                    <a:pt x="199668" y="1698625"/>
                                  </a:lnTo>
                                  <a:lnTo>
                                    <a:pt x="207607" y="1702991"/>
                                  </a:lnTo>
                                  <a:lnTo>
                                    <a:pt x="216340" y="1707356"/>
                                  </a:lnTo>
                                  <a:lnTo>
                                    <a:pt x="224676" y="1710531"/>
                                  </a:lnTo>
                                  <a:lnTo>
                                    <a:pt x="233806" y="1712913"/>
                                  </a:lnTo>
                                  <a:lnTo>
                                    <a:pt x="243333" y="1714103"/>
                                  </a:lnTo>
                                  <a:lnTo>
                                    <a:pt x="252860" y="1714897"/>
                                  </a:lnTo>
                                  <a:lnTo>
                                    <a:pt x="1741040" y="1714897"/>
                                  </a:lnTo>
                                  <a:lnTo>
                                    <a:pt x="1750567" y="1714103"/>
                                  </a:lnTo>
                                  <a:lnTo>
                                    <a:pt x="1759697" y="1712913"/>
                                  </a:lnTo>
                                  <a:lnTo>
                                    <a:pt x="1769224" y="1710531"/>
                                  </a:lnTo>
                                  <a:lnTo>
                                    <a:pt x="1777560" y="1707356"/>
                                  </a:lnTo>
                                  <a:lnTo>
                                    <a:pt x="1785896" y="1702991"/>
                                  </a:lnTo>
                                  <a:lnTo>
                                    <a:pt x="1794232" y="1698625"/>
                                  </a:lnTo>
                                  <a:lnTo>
                                    <a:pt x="1801377" y="1693069"/>
                                  </a:lnTo>
                                  <a:lnTo>
                                    <a:pt x="1808126" y="1686719"/>
                                  </a:lnTo>
                                  <a:lnTo>
                                    <a:pt x="1813683" y="1679972"/>
                                  </a:lnTo>
                                  <a:lnTo>
                                    <a:pt x="1819240" y="1672828"/>
                                  </a:lnTo>
                                  <a:lnTo>
                                    <a:pt x="1824401" y="1665288"/>
                                  </a:lnTo>
                                  <a:lnTo>
                                    <a:pt x="1828370" y="1656953"/>
                                  </a:lnTo>
                                  <a:lnTo>
                                    <a:pt x="1831546" y="1647825"/>
                                  </a:lnTo>
                                  <a:lnTo>
                                    <a:pt x="1833531" y="1639094"/>
                                  </a:lnTo>
                                  <a:lnTo>
                                    <a:pt x="1835516" y="1629569"/>
                                  </a:lnTo>
                                  <a:lnTo>
                                    <a:pt x="1835912" y="1619647"/>
                                  </a:lnTo>
                                  <a:lnTo>
                                    <a:pt x="1835912" y="369490"/>
                                  </a:lnTo>
                                  <a:lnTo>
                                    <a:pt x="1835516" y="359965"/>
                                  </a:lnTo>
                                  <a:lnTo>
                                    <a:pt x="1833531" y="350837"/>
                                  </a:lnTo>
                                  <a:lnTo>
                                    <a:pt x="1831546" y="341312"/>
                                  </a:lnTo>
                                  <a:lnTo>
                                    <a:pt x="1828370" y="332581"/>
                                  </a:lnTo>
                                  <a:lnTo>
                                    <a:pt x="1824401" y="324644"/>
                                  </a:lnTo>
                                  <a:lnTo>
                                    <a:pt x="1819240" y="316706"/>
                                  </a:lnTo>
                                  <a:lnTo>
                                    <a:pt x="1813683" y="309562"/>
                                  </a:lnTo>
                                  <a:lnTo>
                                    <a:pt x="1808126" y="302815"/>
                                  </a:lnTo>
                                  <a:lnTo>
                                    <a:pt x="1801377" y="296465"/>
                                  </a:lnTo>
                                  <a:lnTo>
                                    <a:pt x="1794232" y="290909"/>
                                  </a:lnTo>
                                  <a:lnTo>
                                    <a:pt x="1785896" y="286147"/>
                                  </a:lnTo>
                                  <a:lnTo>
                                    <a:pt x="1777560" y="282178"/>
                                  </a:lnTo>
                                  <a:lnTo>
                                    <a:pt x="1769224" y="279003"/>
                                  </a:lnTo>
                                  <a:lnTo>
                                    <a:pt x="1759697" y="276622"/>
                                  </a:lnTo>
                                  <a:lnTo>
                                    <a:pt x="1750567" y="275431"/>
                                  </a:lnTo>
                                  <a:lnTo>
                                    <a:pt x="1741040" y="274637"/>
                                  </a:lnTo>
                                  <a:lnTo>
                                    <a:pt x="1613221" y="274637"/>
                                  </a:lnTo>
                                  <a:lnTo>
                                    <a:pt x="1613221" y="338931"/>
                                  </a:lnTo>
                                  <a:lnTo>
                                    <a:pt x="1366316" y="338931"/>
                                  </a:lnTo>
                                  <a:lnTo>
                                    <a:pt x="1366316" y="274637"/>
                                  </a:lnTo>
                                  <a:lnTo>
                                    <a:pt x="596622" y="274637"/>
                                  </a:lnTo>
                                  <a:lnTo>
                                    <a:pt x="596622" y="338931"/>
                                  </a:lnTo>
                                  <a:lnTo>
                                    <a:pt x="349717" y="338931"/>
                                  </a:lnTo>
                                  <a:lnTo>
                                    <a:pt x="349717" y="274637"/>
                                  </a:lnTo>
                                  <a:lnTo>
                                    <a:pt x="252860" y="274637"/>
                                  </a:lnTo>
                                  <a:close/>
                                  <a:moveTo>
                                    <a:pt x="442207" y="0"/>
                                  </a:moveTo>
                                  <a:lnTo>
                                    <a:pt x="565660" y="0"/>
                                  </a:lnTo>
                                  <a:lnTo>
                                    <a:pt x="565660" y="116284"/>
                                  </a:lnTo>
                                  <a:lnTo>
                                    <a:pt x="1397278" y="116284"/>
                                  </a:lnTo>
                                  <a:lnTo>
                                    <a:pt x="1397278" y="215503"/>
                                  </a:lnTo>
                                  <a:lnTo>
                                    <a:pt x="1397278" y="307975"/>
                                  </a:lnTo>
                                  <a:lnTo>
                                    <a:pt x="1461188" y="307975"/>
                                  </a:lnTo>
                                  <a:lnTo>
                                    <a:pt x="1461188" y="0"/>
                                  </a:lnTo>
                                  <a:lnTo>
                                    <a:pt x="1551296" y="0"/>
                                  </a:lnTo>
                                  <a:lnTo>
                                    <a:pt x="1551296" y="116284"/>
                                  </a:lnTo>
                                  <a:lnTo>
                                    <a:pt x="1741040" y="116284"/>
                                  </a:lnTo>
                                  <a:lnTo>
                                    <a:pt x="1754140" y="116681"/>
                                  </a:lnTo>
                                  <a:lnTo>
                                    <a:pt x="1766446" y="117475"/>
                                  </a:lnTo>
                                  <a:lnTo>
                                    <a:pt x="1779148" y="119062"/>
                                  </a:lnTo>
                                  <a:lnTo>
                                    <a:pt x="1791851" y="121840"/>
                                  </a:lnTo>
                                  <a:lnTo>
                                    <a:pt x="1804156" y="124222"/>
                                  </a:lnTo>
                                  <a:lnTo>
                                    <a:pt x="1816065" y="127794"/>
                                  </a:lnTo>
                                  <a:lnTo>
                                    <a:pt x="1827973" y="131762"/>
                                  </a:lnTo>
                                  <a:lnTo>
                                    <a:pt x="1839088" y="136525"/>
                                  </a:lnTo>
                                  <a:lnTo>
                                    <a:pt x="1850600" y="141684"/>
                                  </a:lnTo>
                                  <a:lnTo>
                                    <a:pt x="1861318" y="147240"/>
                                  </a:lnTo>
                                  <a:lnTo>
                                    <a:pt x="1872035" y="152797"/>
                                  </a:lnTo>
                                  <a:lnTo>
                                    <a:pt x="1882356" y="159544"/>
                                  </a:lnTo>
                                  <a:lnTo>
                                    <a:pt x="1892280" y="167084"/>
                                  </a:lnTo>
                                  <a:lnTo>
                                    <a:pt x="1901807" y="174228"/>
                                  </a:lnTo>
                                  <a:lnTo>
                                    <a:pt x="1911334" y="182165"/>
                                  </a:lnTo>
                                  <a:lnTo>
                                    <a:pt x="1919670" y="190500"/>
                                  </a:lnTo>
                                  <a:lnTo>
                                    <a:pt x="1928006" y="199231"/>
                                  </a:lnTo>
                                  <a:lnTo>
                                    <a:pt x="1935945" y="208756"/>
                                  </a:lnTo>
                                  <a:lnTo>
                                    <a:pt x="1943884" y="218281"/>
                                  </a:lnTo>
                                  <a:lnTo>
                                    <a:pt x="1951029" y="228203"/>
                                  </a:lnTo>
                                  <a:lnTo>
                                    <a:pt x="1957380" y="238125"/>
                                  </a:lnTo>
                                  <a:lnTo>
                                    <a:pt x="1963732" y="249237"/>
                                  </a:lnTo>
                                  <a:lnTo>
                                    <a:pt x="1968892" y="259953"/>
                                  </a:lnTo>
                                  <a:lnTo>
                                    <a:pt x="1974052" y="271065"/>
                                  </a:lnTo>
                                  <a:lnTo>
                                    <a:pt x="1978816" y="282575"/>
                                  </a:lnTo>
                                  <a:lnTo>
                                    <a:pt x="1982389" y="294084"/>
                                  </a:lnTo>
                                  <a:lnTo>
                                    <a:pt x="1985961" y="306387"/>
                                  </a:lnTo>
                                  <a:lnTo>
                                    <a:pt x="1988740" y="318690"/>
                                  </a:lnTo>
                                  <a:lnTo>
                                    <a:pt x="1991122" y="330994"/>
                                  </a:lnTo>
                                  <a:lnTo>
                                    <a:pt x="1992709" y="344090"/>
                                  </a:lnTo>
                                  <a:lnTo>
                                    <a:pt x="1993503" y="356790"/>
                                  </a:lnTo>
                                  <a:lnTo>
                                    <a:pt x="1993900" y="369490"/>
                                  </a:lnTo>
                                  <a:lnTo>
                                    <a:pt x="1993900" y="1619647"/>
                                  </a:lnTo>
                                  <a:lnTo>
                                    <a:pt x="1993503" y="1632744"/>
                                  </a:lnTo>
                                  <a:lnTo>
                                    <a:pt x="1992709" y="1645841"/>
                                  </a:lnTo>
                                  <a:lnTo>
                                    <a:pt x="1991122" y="1658541"/>
                                  </a:lnTo>
                                  <a:lnTo>
                                    <a:pt x="1988740" y="1670844"/>
                                  </a:lnTo>
                                  <a:lnTo>
                                    <a:pt x="1985961" y="1682750"/>
                                  </a:lnTo>
                                  <a:lnTo>
                                    <a:pt x="1982389" y="1695053"/>
                                  </a:lnTo>
                                  <a:lnTo>
                                    <a:pt x="1978816" y="1706960"/>
                                  </a:lnTo>
                                  <a:lnTo>
                                    <a:pt x="1974052" y="1718469"/>
                                  </a:lnTo>
                                  <a:lnTo>
                                    <a:pt x="1968892" y="1729581"/>
                                  </a:lnTo>
                                  <a:lnTo>
                                    <a:pt x="1963732" y="1740694"/>
                                  </a:lnTo>
                                  <a:lnTo>
                                    <a:pt x="1957380" y="1751410"/>
                                  </a:lnTo>
                                  <a:lnTo>
                                    <a:pt x="1951029" y="1761331"/>
                                  </a:lnTo>
                                  <a:lnTo>
                                    <a:pt x="1943884" y="1771650"/>
                                  </a:lnTo>
                                  <a:lnTo>
                                    <a:pt x="1935945" y="1780778"/>
                                  </a:lnTo>
                                  <a:lnTo>
                                    <a:pt x="1928006" y="1789906"/>
                                  </a:lnTo>
                                  <a:lnTo>
                                    <a:pt x="1919670" y="1799035"/>
                                  </a:lnTo>
                                  <a:lnTo>
                                    <a:pt x="1911334" y="1807369"/>
                                  </a:lnTo>
                                  <a:lnTo>
                                    <a:pt x="1901807" y="1815306"/>
                                  </a:lnTo>
                                  <a:lnTo>
                                    <a:pt x="1892280" y="1822847"/>
                                  </a:lnTo>
                                  <a:lnTo>
                                    <a:pt x="1882356" y="1829594"/>
                                  </a:lnTo>
                                  <a:lnTo>
                                    <a:pt x="1872035" y="1836341"/>
                                  </a:lnTo>
                                  <a:lnTo>
                                    <a:pt x="1861318" y="1842294"/>
                                  </a:lnTo>
                                  <a:lnTo>
                                    <a:pt x="1850600" y="1848247"/>
                                  </a:lnTo>
                                  <a:lnTo>
                                    <a:pt x="1839088" y="1853406"/>
                                  </a:lnTo>
                                  <a:lnTo>
                                    <a:pt x="1827973" y="1857375"/>
                                  </a:lnTo>
                                  <a:lnTo>
                                    <a:pt x="1816065" y="1861741"/>
                                  </a:lnTo>
                                  <a:lnTo>
                                    <a:pt x="1804156" y="1864916"/>
                                  </a:lnTo>
                                  <a:lnTo>
                                    <a:pt x="1791851" y="1868091"/>
                                  </a:lnTo>
                                  <a:lnTo>
                                    <a:pt x="1779148" y="1870075"/>
                                  </a:lnTo>
                                  <a:lnTo>
                                    <a:pt x="1766446" y="1871663"/>
                                  </a:lnTo>
                                  <a:lnTo>
                                    <a:pt x="1754140" y="1872456"/>
                                  </a:lnTo>
                                  <a:lnTo>
                                    <a:pt x="1741040" y="1873250"/>
                                  </a:lnTo>
                                  <a:lnTo>
                                    <a:pt x="252860" y="1873250"/>
                                  </a:lnTo>
                                  <a:lnTo>
                                    <a:pt x="239760" y="1872456"/>
                                  </a:lnTo>
                                  <a:lnTo>
                                    <a:pt x="227058" y="1871663"/>
                                  </a:lnTo>
                                  <a:lnTo>
                                    <a:pt x="214355" y="1870075"/>
                                  </a:lnTo>
                                  <a:lnTo>
                                    <a:pt x="201653" y="1868091"/>
                                  </a:lnTo>
                                  <a:lnTo>
                                    <a:pt x="189744" y="1864916"/>
                                  </a:lnTo>
                                  <a:lnTo>
                                    <a:pt x="177835" y="1861741"/>
                                  </a:lnTo>
                                  <a:lnTo>
                                    <a:pt x="165927" y="1857375"/>
                                  </a:lnTo>
                                  <a:lnTo>
                                    <a:pt x="154018" y="1853406"/>
                                  </a:lnTo>
                                  <a:lnTo>
                                    <a:pt x="143300" y="1848247"/>
                                  </a:lnTo>
                                  <a:lnTo>
                                    <a:pt x="132186" y="1842294"/>
                                  </a:lnTo>
                                  <a:lnTo>
                                    <a:pt x="121865" y="1836341"/>
                                  </a:lnTo>
                                  <a:lnTo>
                                    <a:pt x="111147" y="1829594"/>
                                  </a:lnTo>
                                  <a:lnTo>
                                    <a:pt x="101620" y="1822847"/>
                                  </a:lnTo>
                                  <a:lnTo>
                                    <a:pt x="91696" y="1815306"/>
                                  </a:lnTo>
                                  <a:lnTo>
                                    <a:pt x="82566" y="1807369"/>
                                  </a:lnTo>
                                  <a:lnTo>
                                    <a:pt x="74230" y="1799035"/>
                                  </a:lnTo>
                                  <a:lnTo>
                                    <a:pt x="65497" y="1789906"/>
                                  </a:lnTo>
                                  <a:lnTo>
                                    <a:pt x="57558" y="1780778"/>
                                  </a:lnTo>
                                  <a:lnTo>
                                    <a:pt x="50016" y="1771650"/>
                                  </a:lnTo>
                                  <a:lnTo>
                                    <a:pt x="42871" y="1761331"/>
                                  </a:lnTo>
                                  <a:lnTo>
                                    <a:pt x="36520" y="1751410"/>
                                  </a:lnTo>
                                  <a:lnTo>
                                    <a:pt x="30168" y="1740694"/>
                                  </a:lnTo>
                                  <a:lnTo>
                                    <a:pt x="24611" y="1729581"/>
                                  </a:lnTo>
                                  <a:lnTo>
                                    <a:pt x="19848" y="1718469"/>
                                  </a:lnTo>
                                  <a:lnTo>
                                    <a:pt x="15084" y="1706960"/>
                                  </a:lnTo>
                                  <a:lnTo>
                                    <a:pt x="11115" y="1695053"/>
                                  </a:lnTo>
                                  <a:lnTo>
                                    <a:pt x="7939" y="1682750"/>
                                  </a:lnTo>
                                  <a:lnTo>
                                    <a:pt x="4763" y="1670844"/>
                                  </a:lnTo>
                                  <a:lnTo>
                                    <a:pt x="2779" y="1658541"/>
                                  </a:lnTo>
                                  <a:lnTo>
                                    <a:pt x="1191" y="1645841"/>
                                  </a:lnTo>
                                  <a:lnTo>
                                    <a:pt x="0" y="1632744"/>
                                  </a:lnTo>
                                  <a:lnTo>
                                    <a:pt x="0" y="1619647"/>
                                  </a:lnTo>
                                  <a:lnTo>
                                    <a:pt x="0" y="369490"/>
                                  </a:lnTo>
                                  <a:lnTo>
                                    <a:pt x="0" y="356790"/>
                                  </a:lnTo>
                                  <a:lnTo>
                                    <a:pt x="1191" y="344090"/>
                                  </a:lnTo>
                                  <a:lnTo>
                                    <a:pt x="2779" y="330994"/>
                                  </a:lnTo>
                                  <a:lnTo>
                                    <a:pt x="4763" y="318690"/>
                                  </a:lnTo>
                                  <a:lnTo>
                                    <a:pt x="7939" y="306387"/>
                                  </a:lnTo>
                                  <a:lnTo>
                                    <a:pt x="11115" y="294084"/>
                                  </a:lnTo>
                                  <a:lnTo>
                                    <a:pt x="15084" y="282575"/>
                                  </a:lnTo>
                                  <a:lnTo>
                                    <a:pt x="19848" y="271065"/>
                                  </a:lnTo>
                                  <a:lnTo>
                                    <a:pt x="24611" y="259953"/>
                                  </a:lnTo>
                                  <a:lnTo>
                                    <a:pt x="30168" y="249237"/>
                                  </a:lnTo>
                                  <a:lnTo>
                                    <a:pt x="36520" y="238125"/>
                                  </a:lnTo>
                                  <a:lnTo>
                                    <a:pt x="42871" y="228203"/>
                                  </a:lnTo>
                                  <a:lnTo>
                                    <a:pt x="50016" y="218281"/>
                                  </a:lnTo>
                                  <a:lnTo>
                                    <a:pt x="57558" y="208756"/>
                                  </a:lnTo>
                                  <a:lnTo>
                                    <a:pt x="65497" y="199231"/>
                                  </a:lnTo>
                                  <a:lnTo>
                                    <a:pt x="74230" y="190500"/>
                                  </a:lnTo>
                                  <a:lnTo>
                                    <a:pt x="82566" y="182165"/>
                                  </a:lnTo>
                                  <a:lnTo>
                                    <a:pt x="91696" y="174228"/>
                                  </a:lnTo>
                                  <a:lnTo>
                                    <a:pt x="101620" y="167084"/>
                                  </a:lnTo>
                                  <a:lnTo>
                                    <a:pt x="111147" y="159544"/>
                                  </a:lnTo>
                                  <a:lnTo>
                                    <a:pt x="121865" y="152797"/>
                                  </a:lnTo>
                                  <a:lnTo>
                                    <a:pt x="132186" y="147240"/>
                                  </a:lnTo>
                                  <a:lnTo>
                                    <a:pt x="143300" y="141684"/>
                                  </a:lnTo>
                                  <a:lnTo>
                                    <a:pt x="154018" y="136525"/>
                                  </a:lnTo>
                                  <a:lnTo>
                                    <a:pt x="165927" y="131762"/>
                                  </a:lnTo>
                                  <a:lnTo>
                                    <a:pt x="177835" y="127794"/>
                                  </a:lnTo>
                                  <a:lnTo>
                                    <a:pt x="189744" y="124222"/>
                                  </a:lnTo>
                                  <a:lnTo>
                                    <a:pt x="201653" y="121840"/>
                                  </a:lnTo>
                                  <a:lnTo>
                                    <a:pt x="214355" y="119062"/>
                                  </a:lnTo>
                                  <a:lnTo>
                                    <a:pt x="227058" y="117475"/>
                                  </a:lnTo>
                                  <a:lnTo>
                                    <a:pt x="239760" y="116681"/>
                                  </a:lnTo>
                                  <a:lnTo>
                                    <a:pt x="252860" y="116284"/>
                                  </a:lnTo>
                                  <a:lnTo>
                                    <a:pt x="380679" y="116284"/>
                                  </a:lnTo>
                                  <a:lnTo>
                                    <a:pt x="380679" y="215503"/>
                                  </a:lnTo>
                                  <a:lnTo>
                                    <a:pt x="380679" y="307975"/>
                                  </a:lnTo>
                                  <a:lnTo>
                                    <a:pt x="442207" y="307975"/>
                                  </a:lnTo>
                                  <a:lnTo>
                                    <a:pt x="4422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6" name="文本框 94"/>
                        <wps:cNvSpPr txBox="1"/>
                        <wps:spPr>
                          <a:xfrm>
                            <a:off x="325824" y="897925"/>
                            <a:ext cx="1527175" cy="726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C50AAD" w14:textId="7EAD019A" w:rsidR="008E76E8" w:rsidRPr="008E76E8" w:rsidRDefault="008E76E8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生日：199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.0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  <w:p w14:paraId="4037714E" w14:textId="49013C95" w:rsidR="008E76E8" w:rsidRPr="008E76E8" w:rsidRDefault="008E76E8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现居：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山东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· 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济南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" o:spid="_x0000_s1026" style="position:absolute;left:0;text-align:left;margin-left:15.55pt;margin-top:5.95pt;width:315.7pt;height:152.3pt;z-index:252071936;mso-width-relative:margin" coordorigin="874" coordsize="40097,1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7" type="#_x0000_t202" style="position:absolute;left:874;width:26299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2UbMQA&#10;AADaAAAADwAAAGRycy9kb3ducmV2LnhtbESPQWvCQBSE70L/w/IKvdVNSxEb3UgVCsWDVevF2yP7&#10;ko1m34bsxqT+erdQ8DjMzDfMfDHYWlyo9ZVjBS/jBARx7nTFpYLDz+fzFIQPyBprx6TglzwssofR&#10;HFPtet7RZR9KESHsU1RgQmhSKX1uyKIfu4Y4eoVrLYYo21LqFvsIt7V8TZKJtFhxXDDY0MpQft53&#10;VsH2cF3jtPCb7+WpO5r39bbrTa/U0+PwMQMRaAj38H/7Syt4g78r8Qb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dlGzEAAAA2gAAAA8AAAAAAAAAAAAAAAAAmAIAAGRycy9k&#10;b3ducmV2LnhtbFBLBQYAAAAABAAEAPUAAACJAwAAAAA=&#10;" filled="f" stroked="f" strokeweight=".5pt">
                  <v:textbox inset="2.53997mm,1.27mm,2.53997mm,1.27mm">
                    <w:txbxContent>
                      <w:p w14:paraId="67361288" w14:textId="327E524F" w:rsidR="008E76E8" w:rsidRPr="008E76E8" w:rsidRDefault="00FF74AA" w:rsidP="008E76E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75D8F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75D8F"/>
                            <w:sz w:val="52"/>
                            <w:szCs w:val="52"/>
                          </w:rPr>
                          <w:t>陈杨</w:t>
                        </w:r>
                        <w:r w:rsidR="00717C73">
                          <w:rPr>
                            <w:rFonts w:ascii="微软雅黑" w:eastAsia="微软雅黑" w:hAnsi="微软雅黑" w:hint="eastAsia"/>
                            <w:b/>
                            <w:color w:val="275D8F"/>
                            <w:sz w:val="52"/>
                            <w:szCs w:val="52"/>
                          </w:rPr>
                          <w:t xml:space="preserve"> </w:t>
                        </w:r>
                      </w:p>
                      <w:p w14:paraId="2071DF66" w14:textId="3EECF7C7" w:rsidR="008E76E8" w:rsidRPr="00027720" w:rsidRDefault="00027720" w:rsidP="008E76E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r w:rsidRPr="00027720">
                          <w:rPr>
                            <w:rFonts w:ascii="微软雅黑" w:eastAsia="微软雅黑" w:hAnsi="微软雅黑" w:hint="eastAsia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  <w:t xml:space="preserve">求职意向  ： </w:t>
                        </w:r>
                        <w:r w:rsidR="008E76E8" w:rsidRPr="00027720">
                          <w:rPr>
                            <w:rFonts w:ascii="微软雅黑" w:eastAsia="微软雅黑" w:hAnsi="微软雅黑" w:hint="eastAsia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  <w:t>前端工程师</w:t>
                        </w:r>
                      </w:p>
                      <w:p w14:paraId="43744317" w14:textId="77777777" w:rsidR="00027720" w:rsidRDefault="00027720"/>
                    </w:txbxContent>
                  </v:textbox>
                </v:shape>
                <v:shape id="文本框 80" o:spid="_x0000_s1028" type="#_x0000_t202" style="position:absolute;left:23135;top:8905;width:1783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08C74A2F" w14:textId="69DF86EE" w:rsidR="008E76E8" w:rsidRPr="008E76E8" w:rsidRDefault="00027720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131 5300 9717</w:t>
                        </w:r>
                        <w:r w:rsidR="008E76E8"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r w:rsidR="00D518A5">
                          <w:rPr>
                            <w:rFonts w:ascii="微软雅黑" w:eastAsia="微软雅黑" w:hAnsi="微软雅黑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075A498" w14:textId="5F68376A" w:rsidR="008E76E8" w:rsidRPr="008E76E8" w:rsidRDefault="00027720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changanazai@163.com</w:t>
                        </w:r>
                      </w:p>
                    </w:txbxContent>
                  </v:textbox>
                </v:shape>
                <v:group id="组合 6" o:spid="_x0000_s1029" style="position:absolute;left:874;top:10416;width:21523;height:4931" coordorigin=",1543" coordsize="21522,4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圆角矩形 7" o:spid="_x0000_s1030" style="position:absolute;left:19676;top:1562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/yxsEA&#10;AADaAAAADwAAAGRycy9kb3ducmV2LnhtbESPT4vCMBTE78J+h/AWvGm6HvxTjcWuLHoTdRevz+bZ&#10;FpuX0mRt/fZGEDwOM/MbZpF0phI3alxpWcHXMAJBnFldcq7g9/gzmIJwHlljZZkU3MlBsvzoLTDW&#10;tuU93Q4+FwHCLkYFhfd1LKXLCjLohrYmDt7FNgZ9kE0udYNtgJtKjqJoLA2WHBYKrOm7oOx6+DcK&#10;zuv2VO9cOss2ODM0Lru/iU+V6n92qzkIT51/h1/trVYwgeeVc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/8sbBAAAA2gAAAA8AAAAAAAAAAAAAAAAAmAIAAGRycy9kb3du&#10;cmV2LnhtbFBLBQYAAAAABAAEAPUAAACGAwAAAAA=&#10;" fillcolor="#275d8f" stroked="f" strokeweight="1pt">
                    <v:stroke joinstyle="miter"/>
                  </v:roundrect>
                  <v:roundrect id="圆角矩形 8" o:spid="_x0000_s1031" style="position:absolute;left:19676;top:4628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mtL0A&#10;AADaAAAADwAAAGRycy9kb3ducmV2LnhtbERPy4rCMBTdC/5DuII7TXXho2MUH4juxKq4vdPcacs0&#10;N6WJtv69WQguD+e9WLWmFE+qXWFZwWgYgSBOrS44U3C97AczEM4jaywtk4IXOVgtu50Fxto2fKZn&#10;4jMRQtjFqCD3voqldGlOBt3QVsSB+7O1QR9gnUldYxPCTSnHUTSRBgsODTlWtM0p/U8eRsHvrrlX&#10;J7eZpwecG5oU7W3qN0r1e+36B4Sn1n/FH/dRKwhbw5VwA+Ty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BmtL0AAADaAAAADwAAAAAAAAAAAAAAAACYAgAAZHJzL2Rvd25yZXYu&#10;eG1sUEsFBgAAAAAEAAQA9QAAAIIDAAAAAA==&#10;" fillcolor="#275d8f" stroked="f" strokeweight="1pt">
                    <v:stroke joinstyle="miter"/>
                  </v:roundrect>
                  <v:roundrect id="圆角矩形 9" o:spid="_x0000_s1032" style="position:absolute;top:4609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DL8EA&#10;AADaAAAADwAAAGRycy9kb3ducmV2LnhtbESPT4vCMBTE74LfITzBm031oLZrFHWR9Sb+Wfb6tnm2&#10;xealNFnb/fZGEDwOM/MbZrHqTCXu1LjSsoJxFIMgzqwuOVdwOe9GcxDOI2usLJOCf3KwWvZ7C0y1&#10;bflI95PPRYCwS1FB4X2dSumyggy6yNbEwbvaxqAPssmlbrANcFPJSRxPpcGSw0KBNW0Lym6nP6Pg&#10;97P9qQ9uk2RfmBialt33zG+UGg669QcIT51/h1/tvVaQwPNKu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swy/BAAAA2gAAAA8AAAAAAAAAAAAAAAAAmAIAAGRycy9kb3du&#10;cmV2LnhtbFBLBQYAAAAABAAEAPUAAACGAwAAAAA=&#10;" fillcolor="#275d8f" stroked="f" strokeweight="1pt">
                    <v:stroke joinstyle="miter"/>
                  </v:roundrect>
                  <v:roundrect id="圆角矩形 13" o:spid="_x0000_s1033" style="position:absolute;top:1543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3g5r8A&#10;AADbAAAADwAAAGRycy9kb3ducmV2LnhtbERPS4vCMBC+L/gfwgjeNFXBXatRfCB6W9YHXsdmbIvN&#10;pDTR1n9vBGFv8/E9ZzpvTCEeVLncsoJ+LwJBnFidc6rgeNh0f0A4j6yxsEwKnuRgPmt9TTHWtuY/&#10;eux9KkIIuxgVZN6XsZQuycig69mSOHBXWxn0AVap1BXWIdwUchBFI2kw59CQYUmrjJLb/m4UXNb1&#10;ufx1y3GyxbGhUd6cvv1SqU67WUxAeGr8v/jj3ukwfwj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HeDmvwAAANsAAAAPAAAAAAAAAAAAAAAAAJgCAABkcnMvZG93bnJl&#10;di54bWxQSwUGAAAAAAQABAD1AAAAhAMAAAAA&#10;" fillcolor="#275d8f" stroked="f" strokeweight="1pt">
                    <v:stroke joinstyle="miter"/>
                  </v:roundrect>
                </v:group>
                <v:group id="组合 18" o:spid="_x0000_s1034" style="position:absolute;left:1192;top:10734;width:20899;height:4311" coordorigin="283,1862" coordsize="20898,4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KSO_Shape" o:spid="_x0000_s1035" style="position:absolute;left:19985;top:1924;width:1182;height:1182;visibility:visible;mso-wrap-style:square;v-text-anchor:middle" coordsize="5581,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chcAA&#10;AADbAAAADwAAAGRycy9kb3ducmV2LnhtbESPQYvCMBSE7wv+h/AWvNl0e+hKNS27guJNVv0Bj+bZ&#10;FpuXksRa/70RhD0OM/MNs64m04uRnO8sK/hKUhDEtdUdNwrOp+1iCcIHZI29ZVLwIA9VOftYY6Ht&#10;nf9oPIZGRAj7AhW0IQyFlL5uyaBP7EAcvYt1BkOUrpHa4T3CTS+zNM2lwY7jQosDbVqqr8ebUSDt&#10;9fu2HHf1r8tDigeD5He5UvPP6WcFItAU/sPv9l4ryDJ4fYk/QJ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MchcAAAADbAAAADwAAAAAAAAAAAAAAAACYAgAAZHJzL2Rvd25y&#10;ZXYueG1sUEsFBgAAAAAEAAQA9QAAAIUDAAAAAA=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stroked="f"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841439302;2147483647,2147483647;2147483647,2147483647;2147483647,2147483647;2147483647,2147483647;841432184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"/>
                  </v:shape>
                  <v:shape id="KSO_Shape" o:spid="_x0000_s1036" style="position:absolute;left:20022;top:4886;width:1160;height:1200;visibility:visible;mso-wrap-style:square;v-text-anchor:middle" coordsize="9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8MC8AA&#10;AADbAAAADwAAAGRycy9kb3ducmV2LnhtbESPzarCMBSE94LvEI7gTlMVilSjqJeiO/EHxN2hObbF&#10;5qQ0uVrf3giCy2FmvmHmy9ZU4kGNKy0rGA0jEMSZ1SXnCs6ndDAF4TyyxsoyKXiRg+Wi25ljou2T&#10;D/Q4+lwECLsEFRTe14mULivIoBvamjh4N9sY9EE2udQNPgPcVHIcRbE0WHJYKLCmTUHZ/fhvFKz3&#10;6dX+1Y73cRRPt/cbo0kvSvV77WoGwlPrf+Fve6cVjCfw+RJ+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8MC8AAAADbAAAADwAAAAAAAAAAAAAAAACYAgAAZHJzL2Rvd25y&#10;ZXYueG1sUEsFBgAAAAAEAAQA9QAAAIUD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stroked="f">
                    <v:path arrowok="t" o:connecttype="custom" o:connectlocs="2147483647,2147483647;2147483647,2147483647;2147483647,2147483647;2147483647,2147483647;2147483647,2147483647;0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"/>
                  </v:shape>
                  <v:shape id="KSO_Shape" o:spid="_x0000_s1037" style="position:absolute;left:551;top:4892;width:750;height:1281;visibility:visible;mso-wrap-style:square;v-text-anchor:middle" coordsize="559792,9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tasMA&#10;AADbAAAADwAAAGRycy9kb3ducmV2LnhtbESP3YrCMBSE74V9h3AWvLOpPxTpGkUWBMW98ecBDs3Z&#10;tticdJsYq0+/EQQvh5n5hlmsetOIQJ2rLSsYJykI4sLqmksF59NmNAfhPLLGxjIpuJOD1fJjsMBc&#10;2xsfKBx9KSKEXY4KKu/bXEpXVGTQJbYljt6v7Qz6KLtS6g5vEW4aOUnTTBqsOS5U2NJ3RcXleDUK&#10;9pnb/jVTE9LHgcf3RxZ+dn1QavjZr79AeOr9O/xqb7WCyQy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QtasMAAADbAAAADwAAAAAAAAAAAAAAAACYAgAAZHJzL2Rv&#10;d25yZXYueG1sUEsFBgAAAAAEAAQA9QAAAIgD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stroked="f" strokeweight="1pt">
                    <v:stroke joinstyle="miter"/>
                    <v:path arrowok="t"/>
                  </v:shape>
                  <v:shape id="KSO_Shape" o:spid="_x0000_s1038" style="position:absolute;left:283;top:1862;width:1286;height:1209;visibility:visible;mso-wrap-style:square;v-text-anchor:middle" coordsize="1993900,1873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knQMQA&#10;AADbAAAADwAAAGRycy9kb3ducmV2LnhtbESPUWvCQBCE3wX/w7FC3/Si0CKpp7SCWopCm/YHLLk1&#10;ic3thdxqUn99ryD4OMzMN8xi1btaXagNlWcD00kCijj3tuLCwPfXZjwHFQTZYu2ZDPxSgNVyOFhg&#10;an3Hn3TJpFARwiFFA6VIk2od8pIcholviKN39K1DibIttG2xi3BX61mSPGmHFceFEhtal5T/ZGdn&#10;YB/229f19HrcvZ8PYXO6dnKSD2MeRv3LMyihXu7hW/vNGpg9wv+X+AP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JJ0DEAAAA2wAAAA8AAAAAAAAAAAAAAAAAmAIAAGRycy9k&#10;b3ducmV2LnhtbFBLBQYAAAAABAAEAPUAAACJAwAAAAA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    <v:path o:connecttype="custom" o:connectlocs="12031,94985;83617,37211;74405,73292;70755,51491;66565,45466;69579,44804;72029,43653;73964,42085;75361,40052;76414,37211;36681,80003;43419,51099;36681,51810;39303,45074;41924,44069;44031,42649;45599,40787;46702,38484;13844,17210;11080,19095;9759,22204;10199,102207;12303,104778;15580,105781;110041,105047;112414,102721;113123,22792;112096,19536;109527,17406;99401,20907;21548,16941;86096,13293;107277,7173;111900,7883;115985,9841;119287,12877;121635,16720;122784,21225;122686,102305;121317,106687;118797,110408;115349,113273;111166,115035;15580,115549;10958,114839;6848,112856;3547,109845;1223,106002;73,101522;171,20417;1516,16035;4036,12289;7509,9425;11691,7663;23456,7173" o:connectangles="0,0,0,0,0,0,0,0,0,0,0,0,0,0,0,0,0,0,0,0,0,0,0,0,0,0,0,0,0,0,0,0,0,0,0,0,0,0,0,0,0,0,0,0,0,0,0,0,0,0,0,0,0,0,0"/>
                  </v:shape>
                </v:group>
                <v:shape id="文本框 94" o:spid="_x0000_s1039" type="#_x0000_t202" style="position:absolute;left:3258;top:8979;width:15271;height:7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36C50AAD" w14:textId="7EAD019A" w:rsidR="008E76E8" w:rsidRPr="008E76E8" w:rsidRDefault="008E76E8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生日：199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6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.0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7</w:t>
                        </w:r>
                      </w:p>
                      <w:p w14:paraId="4037714E" w14:textId="49013C95" w:rsidR="008E76E8" w:rsidRPr="008E76E8" w:rsidRDefault="008E76E8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现居：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山东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· 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济南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12FA">
        <w:rPr>
          <w:noProof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5270CC4D" wp14:editId="0ACF48EB">
                <wp:simplePos x="0" y="0"/>
                <wp:positionH relativeFrom="column">
                  <wp:posOffset>-375920</wp:posOffset>
                </wp:positionH>
                <wp:positionV relativeFrom="paragraph">
                  <wp:posOffset>722630</wp:posOffset>
                </wp:positionV>
                <wp:extent cx="7757795" cy="15303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795" cy="153035"/>
                          <a:chOff x="0" y="0"/>
                          <a:chExt cx="7758214" cy="9398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2708694" y="0"/>
                            <a:ext cx="5049520" cy="93980"/>
                          </a:xfrm>
                          <a:prstGeom prst="rect">
                            <a:avLst/>
                          </a:prstGeom>
                          <a:solidFill>
                            <a:srgbClr val="215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443230" cy="93980"/>
                          </a:xfrm>
                          <a:prstGeom prst="rect">
                            <a:avLst/>
                          </a:prstGeom>
                          <a:solidFill>
                            <a:srgbClr val="215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26" style="position:absolute;left:0;text-align:left;margin-left:-29.6pt;margin-top:56.9pt;width:610.85pt;height:12.05pt;z-index:252077056;mso-height-relative:margin" coordsize="77582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">
                <v:rect id="矩形 27" o:spid="_x0000_s1027" style="position:absolute;left:27086;width:5049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iF8IA&#10;AADbAAAADwAAAGRycy9kb3ducmV2LnhtbESPQYvCMBSE74L/ITxhb9tUYV2tRiniwnq0CuLt2Tzb&#10;avNSmqx2/70RBI/DzHzDzJedqcWNWldZVjCMYhDEudUVFwr2u5/PCQjnkTXWlknBPzlYLvq9OSba&#10;3nlLt8wXIkDYJaig9L5JpHR5SQZdZBvi4J1ta9AH2RZSt3gPcFPLURyPpcGKw0KJDa1Kyq/Zn1GQ&#10;4td6c9mSTzG1x6IeTw/ZaarUx6BLZyA8df4dfrV/tYLR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/6IXwgAAANsAAAAPAAAAAAAAAAAAAAAAAJgCAABkcnMvZG93&#10;bnJldi54bWxQSwUGAAAAAAQABAD1AAAAhwMAAAAA&#10;" fillcolor="#215d8f" stroked="f" strokeweight="1pt"/>
                <v:rect id="矩形 28" o:spid="_x0000_s1028" style="position:absolute;width:4432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2Zb8A&#10;AADbAAAADwAAAGRycy9kb3ducmV2LnhtbERPTYvCMBC9C/sfwix409SCYqtRyrKCHq3CsrexGdtq&#10;MylNrN1/vzkIHh/ve70dTCN66lxtWcFsGoEgLqyuuVRwPu0mSxDOI2tsLJOCP3Kw3XyM1phq++Qj&#10;9bkvRQhhl6KCyvs2ldIVFRl0U9sSB+5qO4M+wK6UusNnCDeNjKNoIQ3WHBoqbOmrouKeP4yCDOff&#10;h9uRfIaZ/S2bRfKTXxKlxp9DtgLhafBv8cu91wriMDZ8C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DZlvwAAANsAAAAPAAAAAAAAAAAAAAAAAJgCAABkcnMvZG93bnJl&#10;di54bWxQSwUGAAAAAAQABAD1AAAAhAMAAAAA&#10;" fillcolor="#215d8f" stroked="f" strokeweight="1pt"/>
              </v:group>
            </w:pict>
          </mc:Fallback>
        </mc:AlternateContent>
      </w:r>
    </w:p>
    <w:p w14:paraId="0D94D376" w14:textId="77777777" w:rsidR="008E76E8" w:rsidRDefault="008E76E8"/>
    <w:p w14:paraId="21810E4A" w14:textId="77777777" w:rsidR="008E76E8" w:rsidRDefault="008E76E8"/>
    <w:p w14:paraId="6F0DFE1A" w14:textId="77777777" w:rsidR="008E76E8" w:rsidRDefault="008E76E8"/>
    <w:p w14:paraId="06DA27C1" w14:textId="77777777" w:rsidR="005649DB" w:rsidRDefault="005649DB"/>
    <w:p w14:paraId="7A33D7C6" w14:textId="77777777" w:rsidR="005649DB" w:rsidRDefault="005649DB"/>
    <w:p w14:paraId="31E9BDC4" w14:textId="77777777" w:rsidR="008E76E8" w:rsidRDefault="008E76E8"/>
    <w:p w14:paraId="4C0235C6" w14:textId="0C4D3226" w:rsidR="008E76E8" w:rsidRDefault="008E76E8">
      <w:pPr>
        <w:rPr>
          <w:rFonts w:hint="eastAsia"/>
        </w:rPr>
      </w:pPr>
    </w:p>
    <w:p w14:paraId="6747D2D8" w14:textId="77777777" w:rsidR="00FF74AA" w:rsidRDefault="00FF74AA"/>
    <w:tbl>
      <w:tblPr>
        <w:tblStyle w:val="a3"/>
        <w:tblW w:w="1063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8646"/>
      </w:tblGrid>
      <w:tr w:rsidR="004A12FA" w14:paraId="546524B8" w14:textId="77777777" w:rsidTr="004A12FA">
        <w:trPr>
          <w:trHeight w:val="320"/>
        </w:trPr>
        <w:tc>
          <w:tcPr>
            <w:tcW w:w="425" w:type="dxa"/>
            <w:tcBorders>
              <w:bottom w:val="nil"/>
            </w:tcBorders>
          </w:tcPr>
          <w:p w14:paraId="0BD5C5A6" w14:textId="77777777"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15B71226" wp14:editId="40B54C18">
                      <wp:simplePos x="0" y="0"/>
                      <wp:positionH relativeFrom="column">
                        <wp:posOffset>-47092</wp:posOffset>
                      </wp:positionH>
                      <wp:positionV relativeFrom="paragraph">
                        <wp:posOffset>78080</wp:posOffset>
                      </wp:positionV>
                      <wp:extent cx="228050" cy="159344"/>
                      <wp:effectExtent l="0" t="0" r="635" b="0"/>
                      <wp:wrapNone/>
                      <wp:docPr id="32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28050" cy="159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2" o:spid="_x0000_s1026" style="position:absolute;left:0;text-align:left;margin-left:-3.7pt;margin-top:6.15pt;width:17.95pt;height:12.5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19FCE3D" wp14:editId="7AB7D0D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19050</wp:posOffset>
                      </wp:positionV>
                      <wp:extent cx="262890" cy="262890"/>
                      <wp:effectExtent l="0" t="0" r="3810" b="381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0" o:spid="_x0000_s1026" style="position:absolute;left:0;text-align:left;margin-left:-5.3pt;margin-top:1.5pt;width:20.7pt;height:20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Xzhg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bottom w:val="nil"/>
            </w:tcBorders>
          </w:tcPr>
          <w:p w14:paraId="230C272E" w14:textId="1A863F57" w:rsidR="004A12FA" w:rsidRDefault="00AE6DD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8646" w:type="dxa"/>
            <w:vMerge w:val="restart"/>
          </w:tcPr>
          <w:p w14:paraId="2B38B297" w14:textId="77777777" w:rsidR="00AE6DD1" w:rsidRDefault="00AE6DD1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5183AD"/>
                <w:szCs w:val="21"/>
              </w:rPr>
            </w:pPr>
          </w:p>
          <w:p w14:paraId="3928175C" w14:textId="678F67C5" w:rsidR="00AE6DD1" w:rsidRDefault="00AE6DD1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应聘职位：前端工程师</w:t>
            </w:r>
          </w:p>
          <w:p w14:paraId="78D64921" w14:textId="65FF9234" w:rsidR="005E3A85" w:rsidRDefault="005E3A85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学历： 本科</w:t>
            </w:r>
          </w:p>
          <w:p w14:paraId="08898791" w14:textId="6A04E831" w:rsidR="00673D3D" w:rsidRDefault="00673D3D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微信</w:t>
            </w:r>
            <w:proofErr w:type="gram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/ QQ ：131 5300 9717 / 134 9333 574</w:t>
            </w:r>
          </w:p>
          <w:p w14:paraId="47FA1A6C" w14:textId="6090DF0B" w:rsidR="00F461B4" w:rsidRDefault="00AE6DD1" w:rsidP="00F461B4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技术博客地址</w:t>
            </w:r>
            <w:proofErr w:type="gram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instrText>HYPERLINK "https://www.zhihu.com/people/si-fang-jie-jie/posts"</w:instrText>
            </w:r>
            <w:r>
              <w:rPr>
                <w:rFonts w:ascii="微软雅黑" w:eastAsia="微软雅黑" w:hAnsi="微软雅黑"/>
                <w:color w:val="454545"/>
                <w:szCs w:val="21"/>
              </w:rPr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separate"/>
            </w:r>
            <w:r w:rsidRPr="00AE6DD1">
              <w:rPr>
                <w:rStyle w:val="a7"/>
                <w:rFonts w:ascii="微软雅黑" w:eastAsia="微软雅黑" w:hAnsi="微软雅黑" w:hint="eastAsia"/>
                <w:szCs w:val="21"/>
              </w:rPr>
              <w:t>知</w:t>
            </w:r>
            <w:r w:rsidRPr="00AE6DD1">
              <w:rPr>
                <w:rStyle w:val="a7"/>
                <w:rFonts w:ascii="微软雅黑" w:eastAsia="微软雅黑" w:hAnsi="微软雅黑" w:hint="eastAsia"/>
                <w:szCs w:val="21"/>
              </w:rPr>
              <w:t>乎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end"/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</w:t>
            </w:r>
            <w:r w:rsidR="00F461B4"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begin"/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instrText xml:space="preserve"> HYPERLINK "</w:instrText>
            </w:r>
            <w:r w:rsidR="00F461B4" w:rsidRPr="00F461B4">
              <w:rPr>
                <w:rFonts w:ascii="微软雅黑" w:eastAsia="微软雅黑" w:hAnsi="微软雅黑"/>
                <w:color w:val="454545"/>
                <w:szCs w:val="21"/>
              </w:rPr>
              <w:instrText>https://www.zhihu.com/people/si-fang-jie-jie/activities</w:instrTex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instrText xml:space="preserve">" </w:instrTex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separate"/>
            </w:r>
            <w:r w:rsidR="00F461B4" w:rsidRPr="00A1555E">
              <w:rPr>
                <w:rStyle w:val="a7"/>
                <w:rFonts w:ascii="微软雅黑" w:eastAsia="微软雅黑" w:hAnsi="微软雅黑"/>
                <w:szCs w:val="21"/>
              </w:rPr>
              <w:t>https://www.zhihu.com/people/si-fang-jie-jie/activities</w: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end"/>
            </w:r>
          </w:p>
          <w:p w14:paraId="19456B4C" w14:textId="25D43C05" w:rsidR="00AE6DD1" w:rsidRDefault="00F461B4" w:rsidP="00F461B4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          </w:t>
            </w:r>
            <w:r w:rsidR="00AE6DD1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</w:t>
            </w:r>
            <w:hyperlink r:id="rId11" w:history="1">
              <w:r w:rsidR="00AE6DD1" w:rsidRPr="00AE6DD1">
                <w:rPr>
                  <w:rStyle w:val="a7"/>
                  <w:rFonts w:ascii="微软雅黑" w:eastAsia="微软雅黑" w:hAnsi="微软雅黑" w:hint="eastAsia"/>
                  <w:szCs w:val="21"/>
                </w:rPr>
                <w:t>简</w:t>
              </w:r>
              <w:r w:rsidR="00AE6DD1" w:rsidRPr="00AE6DD1">
                <w:rPr>
                  <w:rStyle w:val="a7"/>
                  <w:rFonts w:ascii="微软雅黑" w:eastAsia="微软雅黑" w:hAnsi="微软雅黑" w:hint="eastAsia"/>
                  <w:szCs w:val="21"/>
                </w:rPr>
                <w:t>书</w:t>
              </w:r>
            </w:hyperlink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：</w:t>
            </w:r>
            <w:hyperlink r:id="rId12" w:history="1">
              <w:r w:rsidR="004A7BFB"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https://www.jianshu.com/u/860c6eb3cc3f</w:t>
              </w:r>
            </w:hyperlink>
          </w:p>
          <w:p w14:paraId="420413CE" w14:textId="23ABD025" w:rsidR="004A7BFB" w:rsidRPr="004A7BFB" w:rsidRDefault="004A7BFB" w:rsidP="004A7BFB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            </w:t>
            </w:r>
            <w:hyperlink r:id="rId13" w:history="1">
              <w:r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专栏</w:t>
              </w:r>
            </w:hyperlink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r w:rsidRPr="004A7BFB">
              <w:rPr>
                <w:rFonts w:ascii="微软雅黑" w:eastAsia="微软雅黑" w:hAnsi="微软雅黑"/>
                <w:color w:val="454545"/>
                <w:szCs w:val="21"/>
              </w:rPr>
              <w:t>https://zhuanlan.zhihu.com/c_209966193</w:t>
            </w:r>
          </w:p>
          <w:p w14:paraId="0F553F2C" w14:textId="2B99EF07" w:rsidR="004A12FA" w:rsidRPr="00540CF9" w:rsidRDefault="00540CF9" w:rsidP="00540CF9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期望薪资：</w:t>
            </w:r>
          </w:p>
        </w:tc>
      </w:tr>
      <w:tr w:rsidR="004A12FA" w14:paraId="2EF4998C" w14:textId="77777777" w:rsidTr="004A12FA">
        <w:trPr>
          <w:trHeight w:val="856"/>
        </w:trPr>
        <w:tc>
          <w:tcPr>
            <w:tcW w:w="1985" w:type="dxa"/>
            <w:gridSpan w:val="2"/>
            <w:tcBorders>
              <w:bottom w:val="nil"/>
            </w:tcBorders>
          </w:tcPr>
          <w:p w14:paraId="473E875A" w14:textId="0E5A2073" w:rsidR="004A12FA" w:rsidRDefault="00AE6DD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54545"/>
                <w:szCs w:val="21"/>
              </w:rPr>
              <w:t xml:space="preserve">     </w:t>
            </w:r>
          </w:p>
        </w:tc>
        <w:tc>
          <w:tcPr>
            <w:tcW w:w="8646" w:type="dxa"/>
            <w:vMerge/>
          </w:tcPr>
          <w:p w14:paraId="44DB5FBC" w14:textId="77777777"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A0794E"/>
                <w:szCs w:val="21"/>
              </w:rPr>
            </w:pPr>
          </w:p>
        </w:tc>
      </w:tr>
      <w:tr w:rsidR="004A12FA" w14:paraId="4A38DDB0" w14:textId="77777777" w:rsidTr="004A12FA">
        <w:trPr>
          <w:trHeight w:val="614"/>
        </w:trPr>
        <w:tc>
          <w:tcPr>
            <w:tcW w:w="1985" w:type="dxa"/>
            <w:gridSpan w:val="2"/>
          </w:tcPr>
          <w:p w14:paraId="78B35910" w14:textId="77777777"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  <w:vMerge/>
          </w:tcPr>
          <w:p w14:paraId="136CA66A" w14:textId="77777777"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5649DB" w14:paraId="0D3A3F85" w14:textId="77777777" w:rsidTr="004A12FA">
        <w:tc>
          <w:tcPr>
            <w:tcW w:w="425" w:type="dxa"/>
          </w:tcPr>
          <w:p w14:paraId="029D9716" w14:textId="77777777" w:rsidR="005649DB" w:rsidRDefault="008E76E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78D41B1A" wp14:editId="7C20A176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68275</wp:posOffset>
                      </wp:positionV>
                      <wp:extent cx="165100" cy="165100"/>
                      <wp:effectExtent l="0" t="0" r="6350" b="6350"/>
                      <wp:wrapNone/>
                      <wp:docPr id="35" name="KSO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>
                                  <a:gd name="T0" fmla="*/ 883582 w 2298700"/>
                                  <a:gd name="T1" fmla="*/ 1295872 h 2298700"/>
                                  <a:gd name="T2" fmla="*/ 899660 w 2298700"/>
                                  <a:gd name="T3" fmla="*/ 1824434 h 2298700"/>
                                  <a:gd name="T4" fmla="*/ 870674 w 2298700"/>
                                  <a:gd name="T5" fmla="*/ 1867800 h 2298700"/>
                                  <a:gd name="T6" fmla="*/ 472571 w 2298700"/>
                                  <a:gd name="T7" fmla="*/ 1870524 h 2298700"/>
                                  <a:gd name="T8" fmla="*/ 439282 w 2298700"/>
                                  <a:gd name="T9" fmla="*/ 1829883 h 2298700"/>
                                  <a:gd name="T10" fmla="*/ 450831 w 2298700"/>
                                  <a:gd name="T11" fmla="*/ 1299959 h 2298700"/>
                                  <a:gd name="T12" fmla="*/ 1168971 w 2298700"/>
                                  <a:gd name="T13" fmla="*/ 903287 h 2298700"/>
                                  <a:gd name="T14" fmla="*/ 1561900 w 2298700"/>
                                  <a:gd name="T15" fmla="*/ 923717 h 2298700"/>
                                  <a:gd name="T16" fmla="*/ 1573443 w 2298700"/>
                                  <a:gd name="T17" fmla="*/ 1829892 h 2298700"/>
                                  <a:gd name="T18" fmla="*/ 1540624 w 2298700"/>
                                  <a:gd name="T19" fmla="*/ 1870524 h 2298700"/>
                                  <a:gd name="T20" fmla="*/ 1142262 w 2298700"/>
                                  <a:gd name="T21" fmla="*/ 1867800 h 2298700"/>
                                  <a:gd name="T22" fmla="*/ 1113291 w 2298700"/>
                                  <a:gd name="T23" fmla="*/ 1824444 h 2298700"/>
                                  <a:gd name="T24" fmla="*/ 1129361 w 2298700"/>
                                  <a:gd name="T25" fmla="*/ 919404 h 2298700"/>
                                  <a:gd name="T26" fmla="*/ 2191940 w 2298700"/>
                                  <a:gd name="T27" fmla="*/ 450850 h 2298700"/>
                                  <a:gd name="T28" fmla="*/ 2238385 w 2298700"/>
                                  <a:gd name="T29" fmla="*/ 475582 h 2298700"/>
                                  <a:gd name="T30" fmla="*/ 2245636 w 2298700"/>
                                  <a:gd name="T31" fmla="*/ 1835358 h 2298700"/>
                                  <a:gd name="T32" fmla="*/ 2208706 w 2298700"/>
                                  <a:gd name="T33" fmla="*/ 1872115 h 2298700"/>
                                  <a:gd name="T34" fmla="*/ 1810633 w 2298700"/>
                                  <a:gd name="T35" fmla="*/ 1865309 h 2298700"/>
                                  <a:gd name="T36" fmla="*/ 1785938 w 2298700"/>
                                  <a:gd name="T37" fmla="*/ 1818568 h 2298700"/>
                                  <a:gd name="T38" fmla="*/ 1806329 w 2298700"/>
                                  <a:gd name="T39" fmla="*/ 463556 h 2298700"/>
                                  <a:gd name="T40" fmla="*/ 1464870 w 2298700"/>
                                  <a:gd name="T41" fmla="*/ 38100 h 2298700"/>
                                  <a:gd name="T42" fmla="*/ 1493876 w 2298700"/>
                                  <a:gd name="T43" fmla="*/ 48317 h 2298700"/>
                                  <a:gd name="T44" fmla="*/ 1512005 w 2298700"/>
                                  <a:gd name="T45" fmla="*/ 72609 h 2298700"/>
                                  <a:gd name="T46" fmla="*/ 1540105 w 2298700"/>
                                  <a:gd name="T47" fmla="*/ 509198 h 2298700"/>
                                  <a:gd name="T48" fmla="*/ 1503847 w 2298700"/>
                                  <a:gd name="T49" fmla="*/ 543253 h 2298700"/>
                                  <a:gd name="T50" fmla="*/ 1459205 w 2298700"/>
                                  <a:gd name="T51" fmla="*/ 535761 h 2298700"/>
                                  <a:gd name="T52" fmla="*/ 1437677 w 2298700"/>
                                  <a:gd name="T53" fmla="*/ 503749 h 2298700"/>
                                  <a:gd name="T54" fmla="*/ 1348845 w 2298700"/>
                                  <a:gd name="T55" fmla="*/ 357311 h 2298700"/>
                                  <a:gd name="T56" fmla="*/ 1214465 w 2298700"/>
                                  <a:gd name="T57" fmla="*/ 507608 h 2298700"/>
                                  <a:gd name="T58" fmla="*/ 1010062 w 2298700"/>
                                  <a:gd name="T59" fmla="*/ 669711 h 2298700"/>
                                  <a:gd name="T60" fmla="*/ 834212 w 2298700"/>
                                  <a:gd name="T61" fmla="*/ 763477 h 2298700"/>
                                  <a:gd name="T62" fmla="*/ 682609 w 2298700"/>
                                  <a:gd name="T63" fmla="*/ 817965 h 2298700"/>
                                  <a:gd name="T64" fmla="*/ 523528 w 2298700"/>
                                  <a:gd name="T65" fmla="*/ 852928 h 2298700"/>
                                  <a:gd name="T66" fmla="*/ 404104 w 2298700"/>
                                  <a:gd name="T67" fmla="*/ 862464 h 2298700"/>
                                  <a:gd name="T68" fmla="*/ 374191 w 2298700"/>
                                  <a:gd name="T69" fmla="*/ 838852 h 2298700"/>
                                  <a:gd name="T70" fmla="*/ 369206 w 2298700"/>
                                  <a:gd name="T71" fmla="*/ 795034 h 2298700"/>
                                  <a:gd name="T72" fmla="*/ 405237 w 2298700"/>
                                  <a:gd name="T73" fmla="*/ 760071 h 2298700"/>
                                  <a:gd name="T74" fmla="*/ 535765 w 2298700"/>
                                  <a:gd name="T75" fmla="*/ 742589 h 2298700"/>
                                  <a:gd name="T76" fmla="*/ 679890 w 2298700"/>
                                  <a:gd name="T77" fmla="*/ 706945 h 2298700"/>
                                  <a:gd name="T78" fmla="*/ 816536 w 2298700"/>
                                  <a:gd name="T79" fmla="*/ 654273 h 2298700"/>
                                  <a:gd name="T80" fmla="*/ 989667 w 2298700"/>
                                  <a:gd name="T81" fmla="*/ 554832 h 2298700"/>
                                  <a:gd name="T82" fmla="*/ 1171862 w 2298700"/>
                                  <a:gd name="T83" fmla="*/ 398859 h 2298700"/>
                                  <a:gd name="T84" fmla="*/ 1282675 w 2298700"/>
                                  <a:gd name="T85" fmla="*/ 267178 h 2298700"/>
                                  <a:gd name="T86" fmla="*/ 1087110 w 2298700"/>
                                  <a:gd name="T87" fmla="*/ 283979 h 2298700"/>
                                  <a:gd name="T88" fmla="*/ 1044054 w 2298700"/>
                                  <a:gd name="T89" fmla="*/ 259005 h 2298700"/>
                                  <a:gd name="T90" fmla="*/ 1040654 w 2298700"/>
                                  <a:gd name="T91" fmla="*/ 208376 h 2298700"/>
                                  <a:gd name="T92" fmla="*/ 1446288 w 2298700"/>
                                  <a:gd name="T93" fmla="*/ 40370 h 2298700"/>
                                  <a:gd name="T94" fmla="*/ 128386 w 2298700"/>
                                  <a:gd name="T95" fmla="*/ 3403 h 2298700"/>
                                  <a:gd name="T96" fmla="*/ 171711 w 2298700"/>
                                  <a:gd name="T97" fmla="*/ 26993 h 2298700"/>
                                  <a:gd name="T98" fmla="*/ 199157 w 2298700"/>
                                  <a:gd name="T99" fmla="*/ 67596 h 2298700"/>
                                  <a:gd name="T100" fmla="*/ 2201163 w 2298700"/>
                                  <a:gd name="T101" fmla="*/ 2093192 h 2298700"/>
                                  <a:gd name="T102" fmla="*/ 2249251 w 2298700"/>
                                  <a:gd name="T103" fmla="*/ 2107936 h 2298700"/>
                                  <a:gd name="T104" fmla="*/ 2283729 w 2298700"/>
                                  <a:gd name="T105" fmla="*/ 2142414 h 2298700"/>
                                  <a:gd name="T106" fmla="*/ 2298473 w 2298700"/>
                                  <a:gd name="T107" fmla="*/ 2190729 h 2298700"/>
                                  <a:gd name="T108" fmla="*/ 2288720 w 2298700"/>
                                  <a:gd name="T109" fmla="*/ 2240405 h 2298700"/>
                                  <a:gd name="T110" fmla="*/ 2257417 w 2298700"/>
                                  <a:gd name="T111" fmla="*/ 2278059 h 2298700"/>
                                  <a:gd name="T112" fmla="*/ 2211597 w 2298700"/>
                                  <a:gd name="T113" fmla="*/ 2297566 h 2298700"/>
                                  <a:gd name="T114" fmla="*/ 72132 w 2298700"/>
                                  <a:gd name="T115" fmla="*/ 2294164 h 2298700"/>
                                  <a:gd name="T116" fmla="*/ 29715 w 2298700"/>
                                  <a:gd name="T117" fmla="*/ 2268532 h 2298700"/>
                                  <a:gd name="T118" fmla="*/ 4537 w 2298700"/>
                                  <a:gd name="T119" fmla="*/ 2226568 h 2298700"/>
                                  <a:gd name="T120" fmla="*/ 907 w 2298700"/>
                                  <a:gd name="T121" fmla="*/ 87330 h 2298700"/>
                                  <a:gd name="T122" fmla="*/ 20188 w 2298700"/>
                                  <a:gd name="T123" fmla="*/ 41510 h 2298700"/>
                                  <a:gd name="T124" fmla="*/ 57842 w 2298700"/>
                                  <a:gd name="T125" fmla="*/ 10434 h 2298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298700" h="2298700">
                                    <a:moveTo>
                                      <a:pt x="494084" y="1279525"/>
                                    </a:moveTo>
                                    <a:lnTo>
                                      <a:pt x="844179" y="1279525"/>
                                    </a:lnTo>
                                    <a:lnTo>
                                      <a:pt x="849841" y="1279752"/>
                                    </a:lnTo>
                                    <a:lnTo>
                                      <a:pt x="855502" y="1280660"/>
                                    </a:lnTo>
                                    <a:lnTo>
                                      <a:pt x="860710" y="1282023"/>
                                    </a:lnTo>
                                    <a:lnTo>
                                      <a:pt x="865692" y="1283839"/>
                                    </a:lnTo>
                                    <a:lnTo>
                                      <a:pt x="870674" y="1286109"/>
                                    </a:lnTo>
                                    <a:lnTo>
                                      <a:pt x="875203" y="1289061"/>
                                    </a:lnTo>
                                    <a:lnTo>
                                      <a:pt x="879732" y="1292467"/>
                                    </a:lnTo>
                                    <a:lnTo>
                                      <a:pt x="883582" y="1295872"/>
                                    </a:lnTo>
                                    <a:lnTo>
                                      <a:pt x="887205" y="1299959"/>
                                    </a:lnTo>
                                    <a:lnTo>
                                      <a:pt x="890602" y="1304273"/>
                                    </a:lnTo>
                                    <a:lnTo>
                                      <a:pt x="893320" y="1308814"/>
                                    </a:lnTo>
                                    <a:lnTo>
                                      <a:pt x="895584" y="1313809"/>
                                    </a:lnTo>
                                    <a:lnTo>
                                      <a:pt x="897396" y="1319031"/>
                                    </a:lnTo>
                                    <a:lnTo>
                                      <a:pt x="898981" y="1324480"/>
                                    </a:lnTo>
                                    <a:lnTo>
                                      <a:pt x="899660" y="1329702"/>
                                    </a:lnTo>
                                    <a:lnTo>
                                      <a:pt x="900113" y="1335378"/>
                                    </a:lnTo>
                                    <a:lnTo>
                                      <a:pt x="900113" y="1818531"/>
                                    </a:lnTo>
                                    <a:lnTo>
                                      <a:pt x="899660" y="1824434"/>
                                    </a:lnTo>
                                    <a:lnTo>
                                      <a:pt x="898981" y="1829883"/>
                                    </a:lnTo>
                                    <a:lnTo>
                                      <a:pt x="897396" y="1835332"/>
                                    </a:lnTo>
                                    <a:lnTo>
                                      <a:pt x="895584" y="1840554"/>
                                    </a:lnTo>
                                    <a:lnTo>
                                      <a:pt x="893320" y="1845322"/>
                                    </a:lnTo>
                                    <a:lnTo>
                                      <a:pt x="890602" y="1850090"/>
                                    </a:lnTo>
                                    <a:lnTo>
                                      <a:pt x="887205" y="1854404"/>
                                    </a:lnTo>
                                    <a:lnTo>
                                      <a:pt x="883582" y="1858264"/>
                                    </a:lnTo>
                                    <a:lnTo>
                                      <a:pt x="879732" y="1861897"/>
                                    </a:lnTo>
                                    <a:lnTo>
                                      <a:pt x="875203" y="1865302"/>
                                    </a:lnTo>
                                    <a:lnTo>
                                      <a:pt x="870674" y="1867800"/>
                                    </a:lnTo>
                                    <a:lnTo>
                                      <a:pt x="865692" y="1870524"/>
                                    </a:lnTo>
                                    <a:lnTo>
                                      <a:pt x="860710" y="1872114"/>
                                    </a:lnTo>
                                    <a:lnTo>
                                      <a:pt x="855502" y="1873476"/>
                                    </a:lnTo>
                                    <a:lnTo>
                                      <a:pt x="849841" y="1874611"/>
                                    </a:lnTo>
                                    <a:lnTo>
                                      <a:pt x="844179" y="1874838"/>
                                    </a:lnTo>
                                    <a:lnTo>
                                      <a:pt x="494084" y="1874838"/>
                                    </a:lnTo>
                                    <a:lnTo>
                                      <a:pt x="488423" y="1874611"/>
                                    </a:lnTo>
                                    <a:lnTo>
                                      <a:pt x="482761" y="1873476"/>
                                    </a:lnTo>
                                    <a:lnTo>
                                      <a:pt x="477326" y="1872114"/>
                                    </a:lnTo>
                                    <a:lnTo>
                                      <a:pt x="472571" y="1870524"/>
                                    </a:lnTo>
                                    <a:lnTo>
                                      <a:pt x="467589" y="1867800"/>
                                    </a:lnTo>
                                    <a:lnTo>
                                      <a:pt x="463060" y="1865302"/>
                                    </a:lnTo>
                                    <a:lnTo>
                                      <a:pt x="458531" y="1861897"/>
                                    </a:lnTo>
                                    <a:lnTo>
                                      <a:pt x="454455" y="1858264"/>
                                    </a:lnTo>
                                    <a:lnTo>
                                      <a:pt x="450831" y="1854404"/>
                                    </a:lnTo>
                                    <a:lnTo>
                                      <a:pt x="447661" y="1850090"/>
                                    </a:lnTo>
                                    <a:lnTo>
                                      <a:pt x="444944" y="1845322"/>
                                    </a:lnTo>
                                    <a:lnTo>
                                      <a:pt x="442679" y="1840554"/>
                                    </a:lnTo>
                                    <a:lnTo>
                                      <a:pt x="440868" y="1835332"/>
                                    </a:lnTo>
                                    <a:lnTo>
                                      <a:pt x="439282" y="1829883"/>
                                    </a:lnTo>
                                    <a:lnTo>
                                      <a:pt x="438603" y="1824434"/>
                                    </a:lnTo>
                                    <a:lnTo>
                                      <a:pt x="438150" y="1818531"/>
                                    </a:lnTo>
                                    <a:lnTo>
                                      <a:pt x="438150" y="1335378"/>
                                    </a:lnTo>
                                    <a:lnTo>
                                      <a:pt x="438603" y="1329702"/>
                                    </a:lnTo>
                                    <a:lnTo>
                                      <a:pt x="439282" y="1324480"/>
                                    </a:lnTo>
                                    <a:lnTo>
                                      <a:pt x="440868" y="1319031"/>
                                    </a:lnTo>
                                    <a:lnTo>
                                      <a:pt x="442679" y="1313809"/>
                                    </a:lnTo>
                                    <a:lnTo>
                                      <a:pt x="444944" y="1308814"/>
                                    </a:lnTo>
                                    <a:lnTo>
                                      <a:pt x="447661" y="1304273"/>
                                    </a:lnTo>
                                    <a:lnTo>
                                      <a:pt x="450831" y="1299959"/>
                                    </a:lnTo>
                                    <a:lnTo>
                                      <a:pt x="454455" y="1295872"/>
                                    </a:lnTo>
                                    <a:lnTo>
                                      <a:pt x="458531" y="1292467"/>
                                    </a:lnTo>
                                    <a:lnTo>
                                      <a:pt x="463060" y="1289061"/>
                                    </a:lnTo>
                                    <a:lnTo>
                                      <a:pt x="467589" y="1286109"/>
                                    </a:lnTo>
                                    <a:lnTo>
                                      <a:pt x="472571" y="1283839"/>
                                    </a:lnTo>
                                    <a:lnTo>
                                      <a:pt x="477326" y="1282023"/>
                                    </a:lnTo>
                                    <a:lnTo>
                                      <a:pt x="482761" y="1280660"/>
                                    </a:lnTo>
                                    <a:lnTo>
                                      <a:pt x="488423" y="1279752"/>
                                    </a:lnTo>
                                    <a:lnTo>
                                      <a:pt x="494084" y="1279525"/>
                                    </a:lnTo>
                                    <a:close/>
                                    <a:moveTo>
                                      <a:pt x="1168971" y="903287"/>
                                    </a:moveTo>
                                    <a:lnTo>
                                      <a:pt x="1518668" y="903287"/>
                                    </a:lnTo>
                                    <a:lnTo>
                                      <a:pt x="1524553" y="903514"/>
                                    </a:lnTo>
                                    <a:lnTo>
                                      <a:pt x="1529985" y="904195"/>
                                    </a:lnTo>
                                    <a:lnTo>
                                      <a:pt x="1535418" y="905557"/>
                                    </a:lnTo>
                                    <a:lnTo>
                                      <a:pt x="1540624" y="907600"/>
                                    </a:lnTo>
                                    <a:lnTo>
                                      <a:pt x="1545377" y="909870"/>
                                    </a:lnTo>
                                    <a:lnTo>
                                      <a:pt x="1550130" y="912821"/>
                                    </a:lnTo>
                                    <a:lnTo>
                                      <a:pt x="1554430" y="915999"/>
                                    </a:lnTo>
                                    <a:lnTo>
                                      <a:pt x="1558278" y="919404"/>
                                    </a:lnTo>
                                    <a:lnTo>
                                      <a:pt x="1561900" y="923717"/>
                                    </a:lnTo>
                                    <a:lnTo>
                                      <a:pt x="1565295" y="927803"/>
                                    </a:lnTo>
                                    <a:lnTo>
                                      <a:pt x="1567784" y="932343"/>
                                    </a:lnTo>
                                    <a:lnTo>
                                      <a:pt x="1570274" y="937337"/>
                                    </a:lnTo>
                                    <a:lnTo>
                                      <a:pt x="1572085" y="942558"/>
                                    </a:lnTo>
                                    <a:lnTo>
                                      <a:pt x="1573443" y="948006"/>
                                    </a:lnTo>
                                    <a:lnTo>
                                      <a:pt x="1574575" y="953681"/>
                                    </a:lnTo>
                                    <a:lnTo>
                                      <a:pt x="1574801" y="959355"/>
                                    </a:lnTo>
                                    <a:lnTo>
                                      <a:pt x="1574801" y="1818542"/>
                                    </a:lnTo>
                                    <a:lnTo>
                                      <a:pt x="1574575" y="1824444"/>
                                    </a:lnTo>
                                    <a:lnTo>
                                      <a:pt x="1573443" y="1829892"/>
                                    </a:lnTo>
                                    <a:lnTo>
                                      <a:pt x="1572085" y="1835340"/>
                                    </a:lnTo>
                                    <a:lnTo>
                                      <a:pt x="1570274" y="1840560"/>
                                    </a:lnTo>
                                    <a:lnTo>
                                      <a:pt x="1567784" y="1845327"/>
                                    </a:lnTo>
                                    <a:lnTo>
                                      <a:pt x="1565295" y="1850094"/>
                                    </a:lnTo>
                                    <a:lnTo>
                                      <a:pt x="1561900" y="1854407"/>
                                    </a:lnTo>
                                    <a:lnTo>
                                      <a:pt x="1558278" y="1858266"/>
                                    </a:lnTo>
                                    <a:lnTo>
                                      <a:pt x="1554430" y="1861898"/>
                                    </a:lnTo>
                                    <a:lnTo>
                                      <a:pt x="1550130" y="1865303"/>
                                    </a:lnTo>
                                    <a:lnTo>
                                      <a:pt x="1545377" y="1867800"/>
                                    </a:lnTo>
                                    <a:lnTo>
                                      <a:pt x="1540624" y="1870524"/>
                                    </a:lnTo>
                                    <a:lnTo>
                                      <a:pt x="1535418" y="1872113"/>
                                    </a:lnTo>
                                    <a:lnTo>
                                      <a:pt x="1529985" y="1873475"/>
                                    </a:lnTo>
                                    <a:lnTo>
                                      <a:pt x="1524553" y="1874610"/>
                                    </a:lnTo>
                                    <a:lnTo>
                                      <a:pt x="1518668" y="1874837"/>
                                    </a:lnTo>
                                    <a:lnTo>
                                      <a:pt x="1168971" y="1874837"/>
                                    </a:lnTo>
                                    <a:lnTo>
                                      <a:pt x="1163312" y="1874610"/>
                                    </a:lnTo>
                                    <a:lnTo>
                                      <a:pt x="1157654" y="1873475"/>
                                    </a:lnTo>
                                    <a:lnTo>
                                      <a:pt x="1152221" y="1872113"/>
                                    </a:lnTo>
                                    <a:lnTo>
                                      <a:pt x="1147242" y="1870524"/>
                                    </a:lnTo>
                                    <a:lnTo>
                                      <a:pt x="1142262" y="1867800"/>
                                    </a:lnTo>
                                    <a:lnTo>
                                      <a:pt x="1137736" y="1865303"/>
                                    </a:lnTo>
                                    <a:lnTo>
                                      <a:pt x="1133435" y="1861898"/>
                                    </a:lnTo>
                                    <a:lnTo>
                                      <a:pt x="1129361" y="1858266"/>
                                    </a:lnTo>
                                    <a:lnTo>
                                      <a:pt x="1125740" y="1854407"/>
                                    </a:lnTo>
                                    <a:lnTo>
                                      <a:pt x="1122797" y="1850094"/>
                                    </a:lnTo>
                                    <a:lnTo>
                                      <a:pt x="1119855" y="1845327"/>
                                    </a:lnTo>
                                    <a:lnTo>
                                      <a:pt x="1117365" y="1840560"/>
                                    </a:lnTo>
                                    <a:lnTo>
                                      <a:pt x="1115554" y="1835340"/>
                                    </a:lnTo>
                                    <a:lnTo>
                                      <a:pt x="1114196" y="1829892"/>
                                    </a:lnTo>
                                    <a:lnTo>
                                      <a:pt x="1113291" y="1824444"/>
                                    </a:lnTo>
                                    <a:lnTo>
                                      <a:pt x="1112838" y="1818542"/>
                                    </a:lnTo>
                                    <a:lnTo>
                                      <a:pt x="1112838" y="959355"/>
                                    </a:lnTo>
                                    <a:lnTo>
                                      <a:pt x="1113291" y="953681"/>
                                    </a:lnTo>
                                    <a:lnTo>
                                      <a:pt x="1114196" y="948006"/>
                                    </a:lnTo>
                                    <a:lnTo>
                                      <a:pt x="1115554" y="942558"/>
                                    </a:lnTo>
                                    <a:lnTo>
                                      <a:pt x="1117365" y="937337"/>
                                    </a:lnTo>
                                    <a:lnTo>
                                      <a:pt x="1119855" y="932343"/>
                                    </a:lnTo>
                                    <a:lnTo>
                                      <a:pt x="1122797" y="927803"/>
                                    </a:lnTo>
                                    <a:lnTo>
                                      <a:pt x="1125740" y="923717"/>
                                    </a:lnTo>
                                    <a:lnTo>
                                      <a:pt x="1129361" y="919404"/>
                                    </a:lnTo>
                                    <a:lnTo>
                                      <a:pt x="1133435" y="915999"/>
                                    </a:lnTo>
                                    <a:lnTo>
                                      <a:pt x="1137736" y="912821"/>
                                    </a:lnTo>
                                    <a:lnTo>
                                      <a:pt x="1142262" y="909870"/>
                                    </a:lnTo>
                                    <a:lnTo>
                                      <a:pt x="1147242" y="907600"/>
                                    </a:lnTo>
                                    <a:lnTo>
                                      <a:pt x="1152221" y="905557"/>
                                    </a:lnTo>
                                    <a:lnTo>
                                      <a:pt x="1157654" y="904195"/>
                                    </a:lnTo>
                                    <a:lnTo>
                                      <a:pt x="1163312" y="903514"/>
                                    </a:lnTo>
                                    <a:lnTo>
                                      <a:pt x="1168971" y="903287"/>
                                    </a:lnTo>
                                    <a:close/>
                                    <a:moveTo>
                                      <a:pt x="1841899" y="450850"/>
                                    </a:moveTo>
                                    <a:lnTo>
                                      <a:pt x="2191940" y="450850"/>
                                    </a:lnTo>
                                    <a:lnTo>
                                      <a:pt x="2197604" y="451077"/>
                                    </a:lnTo>
                                    <a:lnTo>
                                      <a:pt x="2203268" y="451985"/>
                                    </a:lnTo>
                                    <a:lnTo>
                                      <a:pt x="2208706" y="453573"/>
                                    </a:lnTo>
                                    <a:lnTo>
                                      <a:pt x="2213917" y="455388"/>
                                    </a:lnTo>
                                    <a:lnTo>
                                      <a:pt x="2218674" y="457657"/>
                                    </a:lnTo>
                                    <a:lnTo>
                                      <a:pt x="2223206" y="460380"/>
                                    </a:lnTo>
                                    <a:lnTo>
                                      <a:pt x="2227510" y="463556"/>
                                    </a:lnTo>
                                    <a:lnTo>
                                      <a:pt x="2231589" y="467186"/>
                                    </a:lnTo>
                                    <a:lnTo>
                                      <a:pt x="2235214" y="471271"/>
                                    </a:lnTo>
                                    <a:lnTo>
                                      <a:pt x="2238385" y="475582"/>
                                    </a:lnTo>
                                    <a:lnTo>
                                      <a:pt x="2241104" y="480119"/>
                                    </a:lnTo>
                                    <a:lnTo>
                                      <a:pt x="2243596" y="484884"/>
                                    </a:lnTo>
                                    <a:lnTo>
                                      <a:pt x="2245636" y="490103"/>
                                    </a:lnTo>
                                    <a:lnTo>
                                      <a:pt x="2246768" y="495548"/>
                                    </a:lnTo>
                                    <a:lnTo>
                                      <a:pt x="2247675" y="501221"/>
                                    </a:lnTo>
                                    <a:lnTo>
                                      <a:pt x="2247901" y="506893"/>
                                    </a:lnTo>
                                    <a:lnTo>
                                      <a:pt x="2247901" y="1818568"/>
                                    </a:lnTo>
                                    <a:lnTo>
                                      <a:pt x="2247675" y="1824468"/>
                                    </a:lnTo>
                                    <a:lnTo>
                                      <a:pt x="2246768" y="1829913"/>
                                    </a:lnTo>
                                    <a:lnTo>
                                      <a:pt x="2245636" y="1835358"/>
                                    </a:lnTo>
                                    <a:lnTo>
                                      <a:pt x="2243596" y="1840577"/>
                                    </a:lnTo>
                                    <a:lnTo>
                                      <a:pt x="2241104" y="1845342"/>
                                    </a:lnTo>
                                    <a:lnTo>
                                      <a:pt x="2238385" y="1850107"/>
                                    </a:lnTo>
                                    <a:lnTo>
                                      <a:pt x="2235214" y="1854418"/>
                                    </a:lnTo>
                                    <a:lnTo>
                                      <a:pt x="2231589" y="1858275"/>
                                    </a:lnTo>
                                    <a:lnTo>
                                      <a:pt x="2227510" y="1861905"/>
                                    </a:lnTo>
                                    <a:lnTo>
                                      <a:pt x="2223206" y="1865309"/>
                                    </a:lnTo>
                                    <a:lnTo>
                                      <a:pt x="2218674" y="1867804"/>
                                    </a:lnTo>
                                    <a:lnTo>
                                      <a:pt x="2213917" y="1870527"/>
                                    </a:lnTo>
                                    <a:lnTo>
                                      <a:pt x="2208706" y="1872115"/>
                                    </a:lnTo>
                                    <a:lnTo>
                                      <a:pt x="2203268" y="1873477"/>
                                    </a:lnTo>
                                    <a:lnTo>
                                      <a:pt x="2197604" y="1874611"/>
                                    </a:lnTo>
                                    <a:lnTo>
                                      <a:pt x="2191940" y="1874838"/>
                                    </a:lnTo>
                                    <a:lnTo>
                                      <a:pt x="1841899" y="1874838"/>
                                    </a:lnTo>
                                    <a:lnTo>
                                      <a:pt x="1836235" y="1874611"/>
                                    </a:lnTo>
                                    <a:lnTo>
                                      <a:pt x="1830798" y="1873477"/>
                                    </a:lnTo>
                                    <a:lnTo>
                                      <a:pt x="1825360" y="1872115"/>
                                    </a:lnTo>
                                    <a:lnTo>
                                      <a:pt x="1820149" y="1870527"/>
                                    </a:lnTo>
                                    <a:lnTo>
                                      <a:pt x="1815165" y="1867804"/>
                                    </a:lnTo>
                                    <a:lnTo>
                                      <a:pt x="1810633" y="1865309"/>
                                    </a:lnTo>
                                    <a:lnTo>
                                      <a:pt x="1806329" y="1861905"/>
                                    </a:lnTo>
                                    <a:lnTo>
                                      <a:pt x="1802477" y="1858275"/>
                                    </a:lnTo>
                                    <a:lnTo>
                                      <a:pt x="1798852" y="1854418"/>
                                    </a:lnTo>
                                    <a:lnTo>
                                      <a:pt x="1795454" y="1850107"/>
                                    </a:lnTo>
                                    <a:lnTo>
                                      <a:pt x="1792508" y="1845342"/>
                                    </a:lnTo>
                                    <a:lnTo>
                                      <a:pt x="1790243" y="1840577"/>
                                    </a:lnTo>
                                    <a:lnTo>
                                      <a:pt x="1788430" y="1835358"/>
                                    </a:lnTo>
                                    <a:lnTo>
                                      <a:pt x="1786844" y="1829913"/>
                                    </a:lnTo>
                                    <a:lnTo>
                                      <a:pt x="1786165" y="1824468"/>
                                    </a:lnTo>
                                    <a:lnTo>
                                      <a:pt x="1785938" y="1818568"/>
                                    </a:lnTo>
                                    <a:lnTo>
                                      <a:pt x="1785938" y="506893"/>
                                    </a:lnTo>
                                    <a:lnTo>
                                      <a:pt x="1786165" y="501221"/>
                                    </a:lnTo>
                                    <a:lnTo>
                                      <a:pt x="1786844" y="495548"/>
                                    </a:lnTo>
                                    <a:lnTo>
                                      <a:pt x="1788430" y="490103"/>
                                    </a:lnTo>
                                    <a:lnTo>
                                      <a:pt x="1790243" y="484884"/>
                                    </a:lnTo>
                                    <a:lnTo>
                                      <a:pt x="1792508" y="480119"/>
                                    </a:lnTo>
                                    <a:lnTo>
                                      <a:pt x="1795454" y="475582"/>
                                    </a:lnTo>
                                    <a:lnTo>
                                      <a:pt x="1798852" y="471271"/>
                                    </a:lnTo>
                                    <a:lnTo>
                                      <a:pt x="1802477" y="467186"/>
                                    </a:lnTo>
                                    <a:lnTo>
                                      <a:pt x="1806329" y="463556"/>
                                    </a:lnTo>
                                    <a:lnTo>
                                      <a:pt x="1810633" y="460380"/>
                                    </a:lnTo>
                                    <a:lnTo>
                                      <a:pt x="1815165" y="457657"/>
                                    </a:lnTo>
                                    <a:lnTo>
                                      <a:pt x="1820149" y="455388"/>
                                    </a:lnTo>
                                    <a:lnTo>
                                      <a:pt x="1825360" y="453573"/>
                                    </a:lnTo>
                                    <a:lnTo>
                                      <a:pt x="1830798" y="451985"/>
                                    </a:lnTo>
                                    <a:lnTo>
                                      <a:pt x="1836235" y="451077"/>
                                    </a:lnTo>
                                    <a:lnTo>
                                      <a:pt x="1841899" y="450850"/>
                                    </a:lnTo>
                                    <a:close/>
                                    <a:moveTo>
                                      <a:pt x="1458752" y="38100"/>
                                    </a:moveTo>
                                    <a:lnTo>
                                      <a:pt x="1461698" y="38100"/>
                                    </a:lnTo>
                                    <a:lnTo>
                                      <a:pt x="1464870" y="38100"/>
                                    </a:lnTo>
                                    <a:lnTo>
                                      <a:pt x="1468043" y="38327"/>
                                    </a:lnTo>
                                    <a:lnTo>
                                      <a:pt x="1470989" y="38554"/>
                                    </a:lnTo>
                                    <a:lnTo>
                                      <a:pt x="1473935" y="39235"/>
                                    </a:lnTo>
                                    <a:lnTo>
                                      <a:pt x="1477107" y="40143"/>
                                    </a:lnTo>
                                    <a:lnTo>
                                      <a:pt x="1479827" y="40825"/>
                                    </a:lnTo>
                                    <a:lnTo>
                                      <a:pt x="1482773" y="42187"/>
                                    </a:lnTo>
                                    <a:lnTo>
                                      <a:pt x="1485718" y="43322"/>
                                    </a:lnTo>
                                    <a:lnTo>
                                      <a:pt x="1488438" y="44684"/>
                                    </a:lnTo>
                                    <a:lnTo>
                                      <a:pt x="1491157" y="46500"/>
                                    </a:lnTo>
                                    <a:lnTo>
                                      <a:pt x="1493876" y="48317"/>
                                    </a:lnTo>
                                    <a:lnTo>
                                      <a:pt x="1496143" y="50133"/>
                                    </a:lnTo>
                                    <a:lnTo>
                                      <a:pt x="1498409" y="52176"/>
                                    </a:lnTo>
                                    <a:lnTo>
                                      <a:pt x="1500675" y="54447"/>
                                    </a:lnTo>
                                    <a:lnTo>
                                      <a:pt x="1502714" y="56490"/>
                                    </a:lnTo>
                                    <a:lnTo>
                                      <a:pt x="1504754" y="59214"/>
                                    </a:lnTo>
                                    <a:lnTo>
                                      <a:pt x="1506567" y="61485"/>
                                    </a:lnTo>
                                    <a:lnTo>
                                      <a:pt x="1508153" y="64436"/>
                                    </a:lnTo>
                                    <a:lnTo>
                                      <a:pt x="1509739" y="66934"/>
                                    </a:lnTo>
                                    <a:lnTo>
                                      <a:pt x="1511099" y="69658"/>
                                    </a:lnTo>
                                    <a:lnTo>
                                      <a:pt x="1512005" y="72609"/>
                                    </a:lnTo>
                                    <a:lnTo>
                                      <a:pt x="1513138" y="75334"/>
                                    </a:lnTo>
                                    <a:lnTo>
                                      <a:pt x="1514045" y="78512"/>
                                    </a:lnTo>
                                    <a:lnTo>
                                      <a:pt x="1514725" y="81691"/>
                                    </a:lnTo>
                                    <a:lnTo>
                                      <a:pt x="1515178" y="84642"/>
                                    </a:lnTo>
                                    <a:lnTo>
                                      <a:pt x="1515405" y="87821"/>
                                    </a:lnTo>
                                    <a:lnTo>
                                      <a:pt x="1543051" y="488083"/>
                                    </a:lnTo>
                                    <a:lnTo>
                                      <a:pt x="1543051" y="493305"/>
                                    </a:lnTo>
                                    <a:lnTo>
                                      <a:pt x="1542371" y="498754"/>
                                    </a:lnTo>
                                    <a:lnTo>
                                      <a:pt x="1541691" y="503976"/>
                                    </a:lnTo>
                                    <a:lnTo>
                                      <a:pt x="1540105" y="509198"/>
                                    </a:lnTo>
                                    <a:lnTo>
                                      <a:pt x="1538066" y="513965"/>
                                    </a:lnTo>
                                    <a:lnTo>
                                      <a:pt x="1535800" y="518506"/>
                                    </a:lnTo>
                                    <a:lnTo>
                                      <a:pt x="1532854" y="522820"/>
                                    </a:lnTo>
                                    <a:lnTo>
                                      <a:pt x="1529908" y="526906"/>
                                    </a:lnTo>
                                    <a:lnTo>
                                      <a:pt x="1526282" y="530539"/>
                                    </a:lnTo>
                                    <a:lnTo>
                                      <a:pt x="1522429" y="533944"/>
                                    </a:lnTo>
                                    <a:lnTo>
                                      <a:pt x="1518350" y="537123"/>
                                    </a:lnTo>
                                    <a:lnTo>
                                      <a:pt x="1513592" y="539620"/>
                                    </a:lnTo>
                                    <a:lnTo>
                                      <a:pt x="1509059" y="541663"/>
                                    </a:lnTo>
                                    <a:lnTo>
                                      <a:pt x="1503847" y="543253"/>
                                    </a:lnTo>
                                    <a:lnTo>
                                      <a:pt x="1498635" y="544615"/>
                                    </a:lnTo>
                                    <a:lnTo>
                                      <a:pt x="1493197" y="545069"/>
                                    </a:lnTo>
                                    <a:lnTo>
                                      <a:pt x="1488211" y="545296"/>
                                    </a:lnTo>
                                    <a:lnTo>
                                      <a:pt x="1482999" y="544842"/>
                                    </a:lnTo>
                                    <a:lnTo>
                                      <a:pt x="1478014" y="543934"/>
                                    </a:lnTo>
                                    <a:lnTo>
                                      <a:pt x="1473481" y="542799"/>
                                    </a:lnTo>
                                    <a:lnTo>
                                      <a:pt x="1469629" y="541437"/>
                                    </a:lnTo>
                                    <a:lnTo>
                                      <a:pt x="1466003" y="539847"/>
                                    </a:lnTo>
                                    <a:lnTo>
                                      <a:pt x="1462604" y="537804"/>
                                    </a:lnTo>
                                    <a:lnTo>
                                      <a:pt x="1459205" y="535761"/>
                                    </a:lnTo>
                                    <a:lnTo>
                                      <a:pt x="1456032" y="533490"/>
                                    </a:lnTo>
                                    <a:lnTo>
                                      <a:pt x="1453086" y="530766"/>
                                    </a:lnTo>
                                    <a:lnTo>
                                      <a:pt x="1450367" y="528041"/>
                                    </a:lnTo>
                                    <a:lnTo>
                                      <a:pt x="1447874" y="525090"/>
                                    </a:lnTo>
                                    <a:lnTo>
                                      <a:pt x="1445382" y="522139"/>
                                    </a:lnTo>
                                    <a:lnTo>
                                      <a:pt x="1443342" y="518733"/>
                                    </a:lnTo>
                                    <a:lnTo>
                                      <a:pt x="1441529" y="515100"/>
                                    </a:lnTo>
                                    <a:lnTo>
                                      <a:pt x="1439943" y="511468"/>
                                    </a:lnTo>
                                    <a:lnTo>
                                      <a:pt x="1438583" y="507608"/>
                                    </a:lnTo>
                                    <a:lnTo>
                                      <a:pt x="1437677" y="503749"/>
                                    </a:lnTo>
                                    <a:lnTo>
                                      <a:pt x="1436770" y="499662"/>
                                    </a:lnTo>
                                    <a:lnTo>
                                      <a:pt x="1436317" y="495348"/>
                                    </a:lnTo>
                                    <a:lnTo>
                                      <a:pt x="1419775" y="256735"/>
                                    </a:lnTo>
                                    <a:lnTo>
                                      <a:pt x="1404592" y="280119"/>
                                    </a:lnTo>
                                    <a:lnTo>
                                      <a:pt x="1396434" y="292606"/>
                                    </a:lnTo>
                                    <a:lnTo>
                                      <a:pt x="1387596" y="304866"/>
                                    </a:lnTo>
                                    <a:lnTo>
                                      <a:pt x="1378531" y="317580"/>
                                    </a:lnTo>
                                    <a:lnTo>
                                      <a:pt x="1369014" y="330748"/>
                                    </a:lnTo>
                                    <a:lnTo>
                                      <a:pt x="1359270" y="343916"/>
                                    </a:lnTo>
                                    <a:lnTo>
                                      <a:pt x="1348845" y="357311"/>
                                    </a:lnTo>
                                    <a:lnTo>
                                      <a:pt x="1338421" y="370933"/>
                                    </a:lnTo>
                                    <a:lnTo>
                                      <a:pt x="1327317" y="384782"/>
                                    </a:lnTo>
                                    <a:lnTo>
                                      <a:pt x="1315760" y="398632"/>
                                    </a:lnTo>
                                    <a:lnTo>
                                      <a:pt x="1303750" y="412935"/>
                                    </a:lnTo>
                                    <a:lnTo>
                                      <a:pt x="1291513" y="426784"/>
                                    </a:lnTo>
                                    <a:lnTo>
                                      <a:pt x="1278823" y="441314"/>
                                    </a:lnTo>
                                    <a:lnTo>
                                      <a:pt x="1265679" y="455390"/>
                                    </a:lnTo>
                                    <a:lnTo>
                                      <a:pt x="1252082" y="469920"/>
                                    </a:lnTo>
                                    <a:lnTo>
                                      <a:pt x="1233500" y="488991"/>
                                    </a:lnTo>
                                    <a:lnTo>
                                      <a:pt x="1214465" y="507608"/>
                                    </a:lnTo>
                                    <a:lnTo>
                                      <a:pt x="1195430" y="525998"/>
                                    </a:lnTo>
                                    <a:lnTo>
                                      <a:pt x="1175715" y="543707"/>
                                    </a:lnTo>
                                    <a:lnTo>
                                      <a:pt x="1156226" y="560961"/>
                                    </a:lnTo>
                                    <a:lnTo>
                                      <a:pt x="1136058" y="577762"/>
                                    </a:lnTo>
                                    <a:lnTo>
                                      <a:pt x="1115663" y="594336"/>
                                    </a:lnTo>
                                    <a:lnTo>
                                      <a:pt x="1095041" y="610455"/>
                                    </a:lnTo>
                                    <a:lnTo>
                                      <a:pt x="1074193" y="625893"/>
                                    </a:lnTo>
                                    <a:lnTo>
                                      <a:pt x="1053118" y="641105"/>
                                    </a:lnTo>
                                    <a:lnTo>
                                      <a:pt x="1031590" y="655408"/>
                                    </a:lnTo>
                                    <a:lnTo>
                                      <a:pt x="1010062" y="669711"/>
                                    </a:lnTo>
                                    <a:lnTo>
                                      <a:pt x="988081" y="683333"/>
                                    </a:lnTo>
                                    <a:lnTo>
                                      <a:pt x="966099" y="696501"/>
                                    </a:lnTo>
                                    <a:lnTo>
                                      <a:pt x="943891" y="709442"/>
                                    </a:lnTo>
                                    <a:lnTo>
                                      <a:pt x="921004" y="721702"/>
                                    </a:lnTo>
                                    <a:lnTo>
                                      <a:pt x="906954" y="729194"/>
                                    </a:lnTo>
                                    <a:lnTo>
                                      <a:pt x="892451" y="736232"/>
                                    </a:lnTo>
                                    <a:lnTo>
                                      <a:pt x="878174" y="743497"/>
                                    </a:lnTo>
                                    <a:lnTo>
                                      <a:pt x="863671" y="750309"/>
                                    </a:lnTo>
                                    <a:lnTo>
                                      <a:pt x="848941" y="756893"/>
                                    </a:lnTo>
                                    <a:lnTo>
                                      <a:pt x="834212" y="763477"/>
                                    </a:lnTo>
                                    <a:lnTo>
                                      <a:pt x="819482" y="769834"/>
                                    </a:lnTo>
                                    <a:lnTo>
                                      <a:pt x="804526" y="775736"/>
                                    </a:lnTo>
                                    <a:lnTo>
                                      <a:pt x="789569" y="781866"/>
                                    </a:lnTo>
                                    <a:lnTo>
                                      <a:pt x="774613" y="787542"/>
                                    </a:lnTo>
                                    <a:lnTo>
                                      <a:pt x="759430" y="793218"/>
                                    </a:lnTo>
                                    <a:lnTo>
                                      <a:pt x="744247" y="798440"/>
                                    </a:lnTo>
                                    <a:lnTo>
                                      <a:pt x="729064" y="803435"/>
                                    </a:lnTo>
                                    <a:lnTo>
                                      <a:pt x="713655" y="808657"/>
                                    </a:lnTo>
                                    <a:lnTo>
                                      <a:pt x="698472" y="813197"/>
                                    </a:lnTo>
                                    <a:lnTo>
                                      <a:pt x="682609" y="817965"/>
                                    </a:lnTo>
                                    <a:lnTo>
                                      <a:pt x="667199" y="822279"/>
                                    </a:lnTo>
                                    <a:lnTo>
                                      <a:pt x="651563" y="826365"/>
                                    </a:lnTo>
                                    <a:lnTo>
                                      <a:pt x="635701" y="830452"/>
                                    </a:lnTo>
                                    <a:lnTo>
                                      <a:pt x="620064" y="834084"/>
                                    </a:lnTo>
                                    <a:lnTo>
                                      <a:pt x="604202" y="837717"/>
                                    </a:lnTo>
                                    <a:lnTo>
                                      <a:pt x="588112" y="841350"/>
                                    </a:lnTo>
                                    <a:lnTo>
                                      <a:pt x="572249" y="844528"/>
                                    </a:lnTo>
                                    <a:lnTo>
                                      <a:pt x="555933" y="847479"/>
                                    </a:lnTo>
                                    <a:lnTo>
                                      <a:pt x="539618" y="850431"/>
                                    </a:lnTo>
                                    <a:lnTo>
                                      <a:pt x="523528" y="852928"/>
                                    </a:lnTo>
                                    <a:lnTo>
                                      <a:pt x="507212" y="855653"/>
                                    </a:lnTo>
                                    <a:lnTo>
                                      <a:pt x="490896" y="857923"/>
                                    </a:lnTo>
                                    <a:lnTo>
                                      <a:pt x="474353" y="859966"/>
                                    </a:lnTo>
                                    <a:lnTo>
                                      <a:pt x="458037" y="861783"/>
                                    </a:lnTo>
                                    <a:lnTo>
                                      <a:pt x="441268" y="863372"/>
                                    </a:lnTo>
                                    <a:lnTo>
                                      <a:pt x="424726" y="864961"/>
                                    </a:lnTo>
                                    <a:lnTo>
                                      <a:pt x="419287" y="865188"/>
                                    </a:lnTo>
                                    <a:lnTo>
                                      <a:pt x="414075" y="864734"/>
                                    </a:lnTo>
                                    <a:lnTo>
                                      <a:pt x="409089" y="863826"/>
                                    </a:lnTo>
                                    <a:lnTo>
                                      <a:pt x="404104" y="862464"/>
                                    </a:lnTo>
                                    <a:lnTo>
                                      <a:pt x="400252" y="861329"/>
                                    </a:lnTo>
                                    <a:lnTo>
                                      <a:pt x="396626" y="859739"/>
                                    </a:lnTo>
                                    <a:lnTo>
                                      <a:pt x="393227" y="857923"/>
                                    </a:lnTo>
                                    <a:lnTo>
                                      <a:pt x="389827" y="855880"/>
                                    </a:lnTo>
                                    <a:lnTo>
                                      <a:pt x="386882" y="853609"/>
                                    </a:lnTo>
                                    <a:lnTo>
                                      <a:pt x="383936" y="850885"/>
                                    </a:lnTo>
                                    <a:lnTo>
                                      <a:pt x="381216" y="848161"/>
                                    </a:lnTo>
                                    <a:lnTo>
                                      <a:pt x="378497" y="845209"/>
                                    </a:lnTo>
                                    <a:lnTo>
                                      <a:pt x="376231" y="842258"/>
                                    </a:lnTo>
                                    <a:lnTo>
                                      <a:pt x="374191" y="838852"/>
                                    </a:lnTo>
                                    <a:lnTo>
                                      <a:pt x="372378" y="835447"/>
                                    </a:lnTo>
                                    <a:lnTo>
                                      <a:pt x="370566" y="831814"/>
                                    </a:lnTo>
                                    <a:lnTo>
                                      <a:pt x="369206" y="827955"/>
                                    </a:lnTo>
                                    <a:lnTo>
                                      <a:pt x="368299" y="824095"/>
                                    </a:lnTo>
                                    <a:lnTo>
                                      <a:pt x="367620" y="820008"/>
                                    </a:lnTo>
                                    <a:lnTo>
                                      <a:pt x="366940" y="815922"/>
                                    </a:lnTo>
                                    <a:lnTo>
                                      <a:pt x="366713" y="810473"/>
                                    </a:lnTo>
                                    <a:lnTo>
                                      <a:pt x="367167" y="805024"/>
                                    </a:lnTo>
                                    <a:lnTo>
                                      <a:pt x="368073" y="799802"/>
                                    </a:lnTo>
                                    <a:lnTo>
                                      <a:pt x="369206" y="795034"/>
                                    </a:lnTo>
                                    <a:lnTo>
                                      <a:pt x="371472" y="790040"/>
                                    </a:lnTo>
                                    <a:lnTo>
                                      <a:pt x="373738" y="785272"/>
                                    </a:lnTo>
                                    <a:lnTo>
                                      <a:pt x="376231" y="780958"/>
                                    </a:lnTo>
                                    <a:lnTo>
                                      <a:pt x="379403" y="776872"/>
                                    </a:lnTo>
                                    <a:lnTo>
                                      <a:pt x="383029" y="773239"/>
                                    </a:lnTo>
                                    <a:lnTo>
                                      <a:pt x="386882" y="769607"/>
                                    </a:lnTo>
                                    <a:lnTo>
                                      <a:pt x="390961" y="766882"/>
                                    </a:lnTo>
                                    <a:lnTo>
                                      <a:pt x="395266" y="763931"/>
                                    </a:lnTo>
                                    <a:lnTo>
                                      <a:pt x="400252" y="761887"/>
                                    </a:lnTo>
                                    <a:lnTo>
                                      <a:pt x="405237" y="760071"/>
                                    </a:lnTo>
                                    <a:lnTo>
                                      <a:pt x="410222" y="758709"/>
                                    </a:lnTo>
                                    <a:lnTo>
                                      <a:pt x="415661" y="758255"/>
                                    </a:lnTo>
                                    <a:lnTo>
                                      <a:pt x="431071" y="756666"/>
                                    </a:lnTo>
                                    <a:lnTo>
                                      <a:pt x="446027" y="755076"/>
                                    </a:lnTo>
                                    <a:lnTo>
                                      <a:pt x="461210" y="753714"/>
                                    </a:lnTo>
                                    <a:lnTo>
                                      <a:pt x="476166" y="751898"/>
                                    </a:lnTo>
                                    <a:lnTo>
                                      <a:pt x="491123" y="749854"/>
                                    </a:lnTo>
                                    <a:lnTo>
                                      <a:pt x="506079" y="747357"/>
                                    </a:lnTo>
                                    <a:lnTo>
                                      <a:pt x="521035" y="745087"/>
                                    </a:lnTo>
                                    <a:lnTo>
                                      <a:pt x="535765" y="742589"/>
                                    </a:lnTo>
                                    <a:lnTo>
                                      <a:pt x="550495" y="739638"/>
                                    </a:lnTo>
                                    <a:lnTo>
                                      <a:pt x="565224" y="736913"/>
                                    </a:lnTo>
                                    <a:lnTo>
                                      <a:pt x="579728" y="733735"/>
                                    </a:lnTo>
                                    <a:lnTo>
                                      <a:pt x="594231" y="730329"/>
                                    </a:lnTo>
                                    <a:lnTo>
                                      <a:pt x="608734" y="726697"/>
                                    </a:lnTo>
                                    <a:lnTo>
                                      <a:pt x="623010" y="723064"/>
                                    </a:lnTo>
                                    <a:lnTo>
                                      <a:pt x="637287" y="719432"/>
                                    </a:lnTo>
                                    <a:lnTo>
                                      <a:pt x="651563" y="715345"/>
                                    </a:lnTo>
                                    <a:lnTo>
                                      <a:pt x="665613" y="711259"/>
                                    </a:lnTo>
                                    <a:lnTo>
                                      <a:pt x="679890" y="706945"/>
                                    </a:lnTo>
                                    <a:lnTo>
                                      <a:pt x="693713" y="702404"/>
                                    </a:lnTo>
                                    <a:lnTo>
                                      <a:pt x="707763" y="697864"/>
                                    </a:lnTo>
                                    <a:lnTo>
                                      <a:pt x="721586" y="692869"/>
                                    </a:lnTo>
                                    <a:lnTo>
                                      <a:pt x="735183" y="687874"/>
                                    </a:lnTo>
                                    <a:lnTo>
                                      <a:pt x="749233" y="682652"/>
                                    </a:lnTo>
                                    <a:lnTo>
                                      <a:pt x="762603" y="677430"/>
                                    </a:lnTo>
                                    <a:lnTo>
                                      <a:pt x="776199" y="671755"/>
                                    </a:lnTo>
                                    <a:lnTo>
                                      <a:pt x="789569" y="666079"/>
                                    </a:lnTo>
                                    <a:lnTo>
                                      <a:pt x="803166" y="660176"/>
                                    </a:lnTo>
                                    <a:lnTo>
                                      <a:pt x="816536" y="654273"/>
                                    </a:lnTo>
                                    <a:lnTo>
                                      <a:pt x="829679" y="648143"/>
                                    </a:lnTo>
                                    <a:lnTo>
                                      <a:pt x="842823" y="641559"/>
                                    </a:lnTo>
                                    <a:lnTo>
                                      <a:pt x="855966" y="634975"/>
                                    </a:lnTo>
                                    <a:lnTo>
                                      <a:pt x="868883" y="628164"/>
                                    </a:lnTo>
                                    <a:lnTo>
                                      <a:pt x="889505" y="617039"/>
                                    </a:lnTo>
                                    <a:lnTo>
                                      <a:pt x="910126" y="605460"/>
                                    </a:lnTo>
                                    <a:lnTo>
                                      <a:pt x="930068" y="593655"/>
                                    </a:lnTo>
                                    <a:lnTo>
                                      <a:pt x="950237" y="580941"/>
                                    </a:lnTo>
                                    <a:lnTo>
                                      <a:pt x="970178" y="568000"/>
                                    </a:lnTo>
                                    <a:lnTo>
                                      <a:pt x="989667" y="554832"/>
                                    </a:lnTo>
                                    <a:lnTo>
                                      <a:pt x="1008929" y="540982"/>
                                    </a:lnTo>
                                    <a:lnTo>
                                      <a:pt x="1027964" y="526906"/>
                                    </a:lnTo>
                                    <a:lnTo>
                                      <a:pt x="1046773" y="512149"/>
                                    </a:lnTo>
                                    <a:lnTo>
                                      <a:pt x="1065355" y="497165"/>
                                    </a:lnTo>
                                    <a:lnTo>
                                      <a:pt x="1083937" y="481726"/>
                                    </a:lnTo>
                                    <a:lnTo>
                                      <a:pt x="1102066" y="466061"/>
                                    </a:lnTo>
                                    <a:lnTo>
                                      <a:pt x="1119742" y="449714"/>
                                    </a:lnTo>
                                    <a:lnTo>
                                      <a:pt x="1137644" y="433141"/>
                                    </a:lnTo>
                                    <a:lnTo>
                                      <a:pt x="1154866" y="416113"/>
                                    </a:lnTo>
                                    <a:lnTo>
                                      <a:pt x="1171862" y="398859"/>
                                    </a:lnTo>
                                    <a:lnTo>
                                      <a:pt x="1184779" y="385236"/>
                                    </a:lnTo>
                                    <a:lnTo>
                                      <a:pt x="1197469" y="371841"/>
                                    </a:lnTo>
                                    <a:lnTo>
                                      <a:pt x="1209480" y="358219"/>
                                    </a:lnTo>
                                    <a:lnTo>
                                      <a:pt x="1221037" y="344597"/>
                                    </a:lnTo>
                                    <a:lnTo>
                                      <a:pt x="1232367" y="331429"/>
                                    </a:lnTo>
                                    <a:lnTo>
                                      <a:pt x="1243245" y="318261"/>
                                    </a:lnTo>
                                    <a:lnTo>
                                      <a:pt x="1253895" y="305093"/>
                                    </a:lnTo>
                                    <a:lnTo>
                                      <a:pt x="1263866" y="292606"/>
                                    </a:lnTo>
                                    <a:lnTo>
                                      <a:pt x="1273384" y="279665"/>
                                    </a:lnTo>
                                    <a:lnTo>
                                      <a:pt x="1282675" y="267178"/>
                                    </a:lnTo>
                                    <a:lnTo>
                                      <a:pt x="1291739" y="255145"/>
                                    </a:lnTo>
                                    <a:lnTo>
                                      <a:pt x="1300124" y="242886"/>
                                    </a:lnTo>
                                    <a:lnTo>
                                      <a:pt x="1308282" y="231307"/>
                                    </a:lnTo>
                                    <a:lnTo>
                                      <a:pt x="1316213" y="219728"/>
                                    </a:lnTo>
                                    <a:lnTo>
                                      <a:pt x="1330263" y="197706"/>
                                    </a:lnTo>
                                    <a:lnTo>
                                      <a:pt x="1107958" y="281027"/>
                                    </a:lnTo>
                                    <a:lnTo>
                                      <a:pt x="1102746" y="282390"/>
                                    </a:lnTo>
                                    <a:lnTo>
                                      <a:pt x="1097534" y="283525"/>
                                    </a:lnTo>
                                    <a:lnTo>
                                      <a:pt x="1092322" y="283979"/>
                                    </a:lnTo>
                                    <a:lnTo>
                                      <a:pt x="1087110" y="283979"/>
                                    </a:lnTo>
                                    <a:lnTo>
                                      <a:pt x="1081898" y="283752"/>
                                    </a:lnTo>
                                    <a:lnTo>
                                      <a:pt x="1076686" y="282844"/>
                                    </a:lnTo>
                                    <a:lnTo>
                                      <a:pt x="1071927" y="281255"/>
                                    </a:lnTo>
                                    <a:lnTo>
                                      <a:pt x="1067168" y="279438"/>
                                    </a:lnTo>
                                    <a:lnTo>
                                      <a:pt x="1062636" y="277168"/>
                                    </a:lnTo>
                                    <a:lnTo>
                                      <a:pt x="1058103" y="274216"/>
                                    </a:lnTo>
                                    <a:lnTo>
                                      <a:pt x="1054251" y="270811"/>
                                    </a:lnTo>
                                    <a:lnTo>
                                      <a:pt x="1050399" y="267178"/>
                                    </a:lnTo>
                                    <a:lnTo>
                                      <a:pt x="1047226" y="263319"/>
                                    </a:lnTo>
                                    <a:lnTo>
                                      <a:pt x="1044054" y="259005"/>
                                    </a:lnTo>
                                    <a:lnTo>
                                      <a:pt x="1041561" y="254237"/>
                                    </a:lnTo>
                                    <a:lnTo>
                                      <a:pt x="1039295" y="249470"/>
                                    </a:lnTo>
                                    <a:lnTo>
                                      <a:pt x="1037482" y="244021"/>
                                    </a:lnTo>
                                    <a:lnTo>
                                      <a:pt x="1036575" y="238799"/>
                                    </a:lnTo>
                                    <a:lnTo>
                                      <a:pt x="1036122" y="233350"/>
                                    </a:lnTo>
                                    <a:lnTo>
                                      <a:pt x="1036122" y="228355"/>
                                    </a:lnTo>
                                    <a:lnTo>
                                      <a:pt x="1036349" y="223134"/>
                                    </a:lnTo>
                                    <a:lnTo>
                                      <a:pt x="1037255" y="218139"/>
                                    </a:lnTo>
                                    <a:lnTo>
                                      <a:pt x="1038841" y="213144"/>
                                    </a:lnTo>
                                    <a:lnTo>
                                      <a:pt x="1040654" y="208376"/>
                                    </a:lnTo>
                                    <a:lnTo>
                                      <a:pt x="1042920" y="203836"/>
                                    </a:lnTo>
                                    <a:lnTo>
                                      <a:pt x="1045866" y="199295"/>
                                    </a:lnTo>
                                    <a:lnTo>
                                      <a:pt x="1049266" y="195435"/>
                                    </a:lnTo>
                                    <a:lnTo>
                                      <a:pt x="1052891" y="191576"/>
                                    </a:lnTo>
                                    <a:lnTo>
                                      <a:pt x="1056744" y="188170"/>
                                    </a:lnTo>
                                    <a:lnTo>
                                      <a:pt x="1061049" y="185219"/>
                                    </a:lnTo>
                                    <a:lnTo>
                                      <a:pt x="1065582" y="182494"/>
                                    </a:lnTo>
                                    <a:lnTo>
                                      <a:pt x="1070567" y="180451"/>
                                    </a:lnTo>
                                    <a:lnTo>
                                      <a:pt x="1443569" y="41279"/>
                                    </a:lnTo>
                                    <a:lnTo>
                                      <a:pt x="1446288" y="40370"/>
                                    </a:lnTo>
                                    <a:lnTo>
                                      <a:pt x="1449461" y="39462"/>
                                    </a:lnTo>
                                    <a:lnTo>
                                      <a:pt x="1452633" y="38781"/>
                                    </a:lnTo>
                                    <a:lnTo>
                                      <a:pt x="1455579" y="38327"/>
                                    </a:lnTo>
                                    <a:lnTo>
                                      <a:pt x="1458752" y="38100"/>
                                    </a:lnTo>
                                    <a:close/>
                                    <a:moveTo>
                                      <a:pt x="102528" y="0"/>
                                    </a:moveTo>
                                    <a:lnTo>
                                      <a:pt x="107971" y="454"/>
                                    </a:lnTo>
                                    <a:lnTo>
                                      <a:pt x="113189" y="681"/>
                                    </a:lnTo>
                                    <a:lnTo>
                                      <a:pt x="118406" y="1361"/>
                                    </a:lnTo>
                                    <a:lnTo>
                                      <a:pt x="123169" y="2268"/>
                                    </a:lnTo>
                                    <a:lnTo>
                                      <a:pt x="128386" y="3403"/>
                                    </a:lnTo>
                                    <a:lnTo>
                                      <a:pt x="133376" y="4764"/>
                                    </a:lnTo>
                                    <a:lnTo>
                                      <a:pt x="137913" y="6578"/>
                                    </a:lnTo>
                                    <a:lnTo>
                                      <a:pt x="142450" y="8393"/>
                                    </a:lnTo>
                                    <a:lnTo>
                                      <a:pt x="147213" y="10434"/>
                                    </a:lnTo>
                                    <a:lnTo>
                                      <a:pt x="151523" y="12476"/>
                                    </a:lnTo>
                                    <a:lnTo>
                                      <a:pt x="156059" y="14971"/>
                                    </a:lnTo>
                                    <a:lnTo>
                                      <a:pt x="160143" y="17693"/>
                                    </a:lnTo>
                                    <a:lnTo>
                                      <a:pt x="164225" y="20642"/>
                                    </a:lnTo>
                                    <a:lnTo>
                                      <a:pt x="168082" y="23590"/>
                                    </a:lnTo>
                                    <a:lnTo>
                                      <a:pt x="171711" y="26993"/>
                                    </a:lnTo>
                                    <a:lnTo>
                                      <a:pt x="175340" y="30169"/>
                                    </a:lnTo>
                                    <a:lnTo>
                                      <a:pt x="178743" y="33798"/>
                                    </a:lnTo>
                                    <a:lnTo>
                                      <a:pt x="181918" y="37427"/>
                                    </a:lnTo>
                                    <a:lnTo>
                                      <a:pt x="185094" y="41510"/>
                                    </a:lnTo>
                                    <a:lnTo>
                                      <a:pt x="188043" y="45593"/>
                                    </a:lnTo>
                                    <a:lnTo>
                                      <a:pt x="190538" y="49676"/>
                                    </a:lnTo>
                                    <a:lnTo>
                                      <a:pt x="193033" y="53986"/>
                                    </a:lnTo>
                                    <a:lnTo>
                                      <a:pt x="195074" y="58296"/>
                                    </a:lnTo>
                                    <a:lnTo>
                                      <a:pt x="197343" y="63059"/>
                                    </a:lnTo>
                                    <a:lnTo>
                                      <a:pt x="199157" y="67596"/>
                                    </a:lnTo>
                                    <a:lnTo>
                                      <a:pt x="200745" y="72359"/>
                                    </a:lnTo>
                                    <a:lnTo>
                                      <a:pt x="202106" y="77122"/>
                                    </a:lnTo>
                                    <a:lnTo>
                                      <a:pt x="203467" y="82340"/>
                                    </a:lnTo>
                                    <a:lnTo>
                                      <a:pt x="204148" y="87330"/>
                                    </a:lnTo>
                                    <a:lnTo>
                                      <a:pt x="205055" y="92320"/>
                                    </a:lnTo>
                                    <a:lnTo>
                                      <a:pt x="205282" y="97537"/>
                                    </a:lnTo>
                                    <a:lnTo>
                                      <a:pt x="205509" y="102981"/>
                                    </a:lnTo>
                                    <a:lnTo>
                                      <a:pt x="205509" y="2092965"/>
                                    </a:lnTo>
                                    <a:lnTo>
                                      <a:pt x="2195719" y="2092965"/>
                                    </a:lnTo>
                                    <a:lnTo>
                                      <a:pt x="2201163" y="2093192"/>
                                    </a:lnTo>
                                    <a:lnTo>
                                      <a:pt x="2206380" y="2093419"/>
                                    </a:lnTo>
                                    <a:lnTo>
                                      <a:pt x="2211597" y="2094326"/>
                                    </a:lnTo>
                                    <a:lnTo>
                                      <a:pt x="2216587" y="2095233"/>
                                    </a:lnTo>
                                    <a:lnTo>
                                      <a:pt x="2221578" y="2096367"/>
                                    </a:lnTo>
                                    <a:lnTo>
                                      <a:pt x="2226568" y="2097501"/>
                                    </a:lnTo>
                                    <a:lnTo>
                                      <a:pt x="2231105" y="2099316"/>
                                    </a:lnTo>
                                    <a:lnTo>
                                      <a:pt x="2235868" y="2101131"/>
                                    </a:lnTo>
                                    <a:lnTo>
                                      <a:pt x="2240405" y="2103172"/>
                                    </a:lnTo>
                                    <a:lnTo>
                                      <a:pt x="2244714" y="2105667"/>
                                    </a:lnTo>
                                    <a:lnTo>
                                      <a:pt x="2249251" y="2107936"/>
                                    </a:lnTo>
                                    <a:lnTo>
                                      <a:pt x="2253334" y="2110658"/>
                                    </a:lnTo>
                                    <a:lnTo>
                                      <a:pt x="2257417" y="2113606"/>
                                    </a:lnTo>
                                    <a:lnTo>
                                      <a:pt x="2261273" y="2116328"/>
                                    </a:lnTo>
                                    <a:lnTo>
                                      <a:pt x="2264902" y="2119731"/>
                                    </a:lnTo>
                                    <a:lnTo>
                                      <a:pt x="2268532" y="2123133"/>
                                    </a:lnTo>
                                    <a:lnTo>
                                      <a:pt x="2271934" y="2126763"/>
                                    </a:lnTo>
                                    <a:lnTo>
                                      <a:pt x="2275337" y="2130619"/>
                                    </a:lnTo>
                                    <a:lnTo>
                                      <a:pt x="2278285" y="2134475"/>
                                    </a:lnTo>
                                    <a:lnTo>
                                      <a:pt x="2281234" y="2138331"/>
                                    </a:lnTo>
                                    <a:lnTo>
                                      <a:pt x="2283729" y="2142414"/>
                                    </a:lnTo>
                                    <a:lnTo>
                                      <a:pt x="2286224" y="2146724"/>
                                    </a:lnTo>
                                    <a:lnTo>
                                      <a:pt x="2288720" y="2151260"/>
                                    </a:lnTo>
                                    <a:lnTo>
                                      <a:pt x="2290761" y="2155797"/>
                                    </a:lnTo>
                                    <a:lnTo>
                                      <a:pt x="2292576" y="2160560"/>
                                    </a:lnTo>
                                    <a:lnTo>
                                      <a:pt x="2294164" y="2165324"/>
                                    </a:lnTo>
                                    <a:lnTo>
                                      <a:pt x="2295298" y="2170087"/>
                                    </a:lnTo>
                                    <a:lnTo>
                                      <a:pt x="2296659" y="2175304"/>
                                    </a:lnTo>
                                    <a:lnTo>
                                      <a:pt x="2297339" y="2180068"/>
                                    </a:lnTo>
                                    <a:lnTo>
                                      <a:pt x="2298246" y="2185285"/>
                                    </a:lnTo>
                                    <a:lnTo>
                                      <a:pt x="2298473" y="2190729"/>
                                    </a:lnTo>
                                    <a:lnTo>
                                      <a:pt x="2298700" y="2195946"/>
                                    </a:lnTo>
                                    <a:lnTo>
                                      <a:pt x="2298473" y="2201163"/>
                                    </a:lnTo>
                                    <a:lnTo>
                                      <a:pt x="2298246" y="2206380"/>
                                    </a:lnTo>
                                    <a:lnTo>
                                      <a:pt x="2297339" y="2211597"/>
                                    </a:lnTo>
                                    <a:lnTo>
                                      <a:pt x="2296659" y="2216361"/>
                                    </a:lnTo>
                                    <a:lnTo>
                                      <a:pt x="2295298" y="2221578"/>
                                    </a:lnTo>
                                    <a:lnTo>
                                      <a:pt x="2294164" y="2226568"/>
                                    </a:lnTo>
                                    <a:lnTo>
                                      <a:pt x="2292576" y="2231105"/>
                                    </a:lnTo>
                                    <a:lnTo>
                                      <a:pt x="2290761" y="2235868"/>
                                    </a:lnTo>
                                    <a:lnTo>
                                      <a:pt x="2288720" y="2240405"/>
                                    </a:lnTo>
                                    <a:lnTo>
                                      <a:pt x="2286224" y="2244941"/>
                                    </a:lnTo>
                                    <a:lnTo>
                                      <a:pt x="2283729" y="2249251"/>
                                    </a:lnTo>
                                    <a:lnTo>
                                      <a:pt x="2281234" y="2253334"/>
                                    </a:lnTo>
                                    <a:lnTo>
                                      <a:pt x="2278285" y="2257417"/>
                                    </a:lnTo>
                                    <a:lnTo>
                                      <a:pt x="2275337" y="2261273"/>
                                    </a:lnTo>
                                    <a:lnTo>
                                      <a:pt x="2271934" y="2264902"/>
                                    </a:lnTo>
                                    <a:lnTo>
                                      <a:pt x="2268532" y="2268532"/>
                                    </a:lnTo>
                                    <a:lnTo>
                                      <a:pt x="2264902" y="2271934"/>
                                    </a:lnTo>
                                    <a:lnTo>
                                      <a:pt x="2261273" y="2275337"/>
                                    </a:lnTo>
                                    <a:lnTo>
                                      <a:pt x="2257417" y="2278059"/>
                                    </a:lnTo>
                                    <a:lnTo>
                                      <a:pt x="2253334" y="2281234"/>
                                    </a:lnTo>
                                    <a:lnTo>
                                      <a:pt x="2249251" y="2283729"/>
                                    </a:lnTo>
                                    <a:lnTo>
                                      <a:pt x="2244714" y="2286451"/>
                                    </a:lnTo>
                                    <a:lnTo>
                                      <a:pt x="2240405" y="2288493"/>
                                    </a:lnTo>
                                    <a:lnTo>
                                      <a:pt x="2235868" y="2290534"/>
                                    </a:lnTo>
                                    <a:lnTo>
                                      <a:pt x="2231105" y="2292349"/>
                                    </a:lnTo>
                                    <a:lnTo>
                                      <a:pt x="2226568" y="2294164"/>
                                    </a:lnTo>
                                    <a:lnTo>
                                      <a:pt x="2221578" y="2295298"/>
                                    </a:lnTo>
                                    <a:lnTo>
                                      <a:pt x="2216587" y="2296659"/>
                                    </a:lnTo>
                                    <a:lnTo>
                                      <a:pt x="2211597" y="2297566"/>
                                    </a:lnTo>
                                    <a:lnTo>
                                      <a:pt x="2206380" y="2298246"/>
                                    </a:lnTo>
                                    <a:lnTo>
                                      <a:pt x="2201163" y="2298473"/>
                                    </a:lnTo>
                                    <a:lnTo>
                                      <a:pt x="2195719" y="2298700"/>
                                    </a:lnTo>
                                    <a:lnTo>
                                      <a:pt x="102528" y="2298700"/>
                                    </a:lnTo>
                                    <a:lnTo>
                                      <a:pt x="97310" y="2298473"/>
                                    </a:lnTo>
                                    <a:lnTo>
                                      <a:pt x="92093" y="2298246"/>
                                    </a:lnTo>
                                    <a:lnTo>
                                      <a:pt x="86876" y="2297566"/>
                                    </a:lnTo>
                                    <a:lnTo>
                                      <a:pt x="81886" y="2296659"/>
                                    </a:lnTo>
                                    <a:lnTo>
                                      <a:pt x="77122" y="2295298"/>
                                    </a:lnTo>
                                    <a:lnTo>
                                      <a:pt x="72132" y="2294164"/>
                                    </a:lnTo>
                                    <a:lnTo>
                                      <a:pt x="67142" y="2292349"/>
                                    </a:lnTo>
                                    <a:lnTo>
                                      <a:pt x="62605" y="2290534"/>
                                    </a:lnTo>
                                    <a:lnTo>
                                      <a:pt x="57842" y="2288493"/>
                                    </a:lnTo>
                                    <a:lnTo>
                                      <a:pt x="53532" y="2286451"/>
                                    </a:lnTo>
                                    <a:lnTo>
                                      <a:pt x="49449" y="2283729"/>
                                    </a:lnTo>
                                    <a:lnTo>
                                      <a:pt x="45139" y="2281234"/>
                                    </a:lnTo>
                                    <a:lnTo>
                                      <a:pt x="41283" y="2278059"/>
                                    </a:lnTo>
                                    <a:lnTo>
                                      <a:pt x="37200" y="2275337"/>
                                    </a:lnTo>
                                    <a:lnTo>
                                      <a:pt x="33344" y="2271934"/>
                                    </a:lnTo>
                                    <a:lnTo>
                                      <a:pt x="29715" y="2268532"/>
                                    </a:lnTo>
                                    <a:lnTo>
                                      <a:pt x="26539" y="2264902"/>
                                    </a:lnTo>
                                    <a:lnTo>
                                      <a:pt x="23364" y="2261273"/>
                                    </a:lnTo>
                                    <a:lnTo>
                                      <a:pt x="20188" y="2257417"/>
                                    </a:lnTo>
                                    <a:lnTo>
                                      <a:pt x="17466" y="2253334"/>
                                    </a:lnTo>
                                    <a:lnTo>
                                      <a:pt x="14517" y="2249251"/>
                                    </a:lnTo>
                                    <a:lnTo>
                                      <a:pt x="12249" y="2244941"/>
                                    </a:lnTo>
                                    <a:lnTo>
                                      <a:pt x="9981" y="2240405"/>
                                    </a:lnTo>
                                    <a:lnTo>
                                      <a:pt x="7939" y="2235868"/>
                                    </a:lnTo>
                                    <a:lnTo>
                                      <a:pt x="6125" y="2231105"/>
                                    </a:lnTo>
                                    <a:lnTo>
                                      <a:pt x="4537" y="2226568"/>
                                    </a:lnTo>
                                    <a:lnTo>
                                      <a:pt x="2949" y="2221578"/>
                                    </a:lnTo>
                                    <a:lnTo>
                                      <a:pt x="2042" y="2216361"/>
                                    </a:lnTo>
                                    <a:lnTo>
                                      <a:pt x="907" y="2211597"/>
                                    </a:lnTo>
                                    <a:lnTo>
                                      <a:pt x="454" y="2206380"/>
                                    </a:lnTo>
                                    <a:lnTo>
                                      <a:pt x="0" y="2201163"/>
                                    </a:lnTo>
                                    <a:lnTo>
                                      <a:pt x="0" y="2195946"/>
                                    </a:lnTo>
                                    <a:lnTo>
                                      <a:pt x="0" y="102981"/>
                                    </a:lnTo>
                                    <a:lnTo>
                                      <a:pt x="0" y="97537"/>
                                    </a:lnTo>
                                    <a:lnTo>
                                      <a:pt x="454" y="92320"/>
                                    </a:lnTo>
                                    <a:lnTo>
                                      <a:pt x="907" y="87330"/>
                                    </a:lnTo>
                                    <a:lnTo>
                                      <a:pt x="2042" y="82340"/>
                                    </a:lnTo>
                                    <a:lnTo>
                                      <a:pt x="2949" y="77122"/>
                                    </a:lnTo>
                                    <a:lnTo>
                                      <a:pt x="4537" y="72359"/>
                                    </a:lnTo>
                                    <a:lnTo>
                                      <a:pt x="6125" y="67596"/>
                                    </a:lnTo>
                                    <a:lnTo>
                                      <a:pt x="7939" y="63059"/>
                                    </a:lnTo>
                                    <a:lnTo>
                                      <a:pt x="9981" y="58296"/>
                                    </a:lnTo>
                                    <a:lnTo>
                                      <a:pt x="12249" y="53986"/>
                                    </a:lnTo>
                                    <a:lnTo>
                                      <a:pt x="14517" y="49676"/>
                                    </a:lnTo>
                                    <a:lnTo>
                                      <a:pt x="17466" y="45593"/>
                                    </a:lnTo>
                                    <a:lnTo>
                                      <a:pt x="20188" y="41510"/>
                                    </a:lnTo>
                                    <a:lnTo>
                                      <a:pt x="23364" y="37427"/>
                                    </a:lnTo>
                                    <a:lnTo>
                                      <a:pt x="26539" y="33798"/>
                                    </a:lnTo>
                                    <a:lnTo>
                                      <a:pt x="29715" y="30169"/>
                                    </a:lnTo>
                                    <a:lnTo>
                                      <a:pt x="33344" y="26993"/>
                                    </a:lnTo>
                                    <a:lnTo>
                                      <a:pt x="37200" y="23590"/>
                                    </a:lnTo>
                                    <a:lnTo>
                                      <a:pt x="41283" y="20642"/>
                                    </a:lnTo>
                                    <a:lnTo>
                                      <a:pt x="45139" y="17693"/>
                                    </a:lnTo>
                                    <a:lnTo>
                                      <a:pt x="49449" y="14971"/>
                                    </a:lnTo>
                                    <a:lnTo>
                                      <a:pt x="53532" y="12476"/>
                                    </a:lnTo>
                                    <a:lnTo>
                                      <a:pt x="57842" y="10434"/>
                                    </a:lnTo>
                                    <a:lnTo>
                                      <a:pt x="62605" y="8393"/>
                                    </a:lnTo>
                                    <a:lnTo>
                                      <a:pt x="67142" y="6578"/>
                                    </a:lnTo>
                                    <a:lnTo>
                                      <a:pt x="72132" y="4764"/>
                                    </a:lnTo>
                                    <a:lnTo>
                                      <a:pt x="77122" y="3403"/>
                                    </a:lnTo>
                                    <a:lnTo>
                                      <a:pt x="81886" y="2268"/>
                                    </a:lnTo>
                                    <a:lnTo>
                                      <a:pt x="86876" y="1361"/>
                                    </a:lnTo>
                                    <a:lnTo>
                                      <a:pt x="92093" y="681"/>
                                    </a:lnTo>
                                    <a:lnTo>
                                      <a:pt x="97310" y="454"/>
                                    </a:lnTo>
                                    <a:lnTo>
                                      <a:pt x="1025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KSO_Shape" o:spid="_x0000_s1026" style="position:absolute;left:0;text-align:left;margin-left:-1.15pt;margin-top:5.4pt;width:13pt;height:1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      <v:path arrowok="t" o:connecttype="custom" o:connectlocs="63462,93074;64616,131037;62535,134151;33942,134347;31551,131428;32380,93367;83959,64877;112181,66344;113010,131429;110653,134347;82041,134151;79960,131037;81114,66035;157432,32381;160768,34158;161289,131821;158636,134461;130045,133972;128272,130615;129736,33294;105212,2736;107295,3470;108597,5215;110615,36572;108011,39018;104805,38480;103259,36181;96878,25663;87227,36458;72546,48101;59916,54835;49027,58749;37601,61260;29024,61945;26876,60249;26518,57102;29105,54591;38480,53335;48832,50775;58646,46992;71081,39850;84167,28647;92126,19190;78080,20396;74987,18603;74743,14966;103877,2900;9221,244;12333,1939;14304,4855;158095,150340;161548,151399;164025,153875;165084,157345;164383,160913;162135,163617;158844,165019;5181,164774;2134,162933;326,159919;65,6272;1450,2981;4154,749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4A12FA"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ADF372A" wp14:editId="3053ED2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62890" cy="262890"/>
                      <wp:effectExtent l="0" t="0" r="3810" b="381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1" o:spid="_x0000_s1026" style="position:absolute;left:0;text-align:left;margin-left:-5.3pt;margin-top:1.1pt;width:20.7pt;height:20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fWhg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72B9DAEA" w14:textId="2D7CC5BD" w:rsidR="005649DB" w:rsidRDefault="00540C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专业技能</w:t>
            </w:r>
          </w:p>
        </w:tc>
        <w:tc>
          <w:tcPr>
            <w:tcW w:w="8646" w:type="dxa"/>
          </w:tcPr>
          <w:p w14:paraId="5F103E7E" w14:textId="6DBBDD7C" w:rsidR="005649DB" w:rsidRDefault="005649DB">
            <w:pPr>
              <w:adjustRightInd w:val="0"/>
              <w:snapToGrid w:val="0"/>
              <w:spacing w:before="6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</w:p>
        </w:tc>
      </w:tr>
      <w:tr w:rsidR="005649DB" w14:paraId="081EFC42" w14:textId="77777777" w:rsidTr="004A12FA">
        <w:trPr>
          <w:trHeight w:val="936"/>
        </w:trPr>
        <w:tc>
          <w:tcPr>
            <w:tcW w:w="1985" w:type="dxa"/>
            <w:gridSpan w:val="2"/>
          </w:tcPr>
          <w:p w14:paraId="0EA37955" w14:textId="3A0D6CCD" w:rsidR="005649DB" w:rsidRDefault="00FF74A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      </w:t>
            </w:r>
          </w:p>
        </w:tc>
        <w:tc>
          <w:tcPr>
            <w:tcW w:w="8646" w:type="dxa"/>
          </w:tcPr>
          <w:p w14:paraId="12BD3599" w14:textId="52A7299E" w:rsidR="00E87941" w:rsidRDefault="00FF74AA" w:rsidP="00FF74AA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 w:rsidRPr="00FF74AA">
              <w:rPr>
                <w:rFonts w:ascii="微软雅黑" w:eastAsia="微软雅黑" w:hAnsi="微软雅黑"/>
                <w:color w:val="454545"/>
                <w:szCs w:val="21"/>
              </w:rPr>
              <w:t>HTML&amp;CSS</w:t>
            </w:r>
          </w:p>
          <w:p w14:paraId="74147998" w14:textId="16EA194A" w:rsidR="004F0C3B" w:rsidRDefault="004F0C3B" w:rsidP="004F0C3B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熟知W3C规范，熟悉开发者调试工具，有良好的代码习惯。</w:t>
            </w:r>
          </w:p>
          <w:p w14:paraId="16EF5589" w14:textId="77777777" w:rsidR="00AA6D45" w:rsidRDefault="004F0C3B" w:rsidP="00AA6D45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有扎实的HTML和CSS功底，</w:t>
            </w:r>
            <w:r w:rsidR="00AA6D45" w:rsidRPr="00AA6D45">
              <w:rPr>
                <w:rFonts w:ascii="微软雅黑" w:eastAsia="微软雅黑" w:hAnsi="微软雅黑" w:hint="eastAsia"/>
                <w:color w:val="454545"/>
                <w:szCs w:val="21"/>
              </w:rPr>
              <w:t>了解HTML5与CSS3.0。</w:t>
            </w:r>
          </w:p>
          <w:p w14:paraId="43185D64" w14:textId="26CBE619" w:rsidR="00FF74AA" w:rsidRDefault="004F0C3B" w:rsidP="00AA6D45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多种</w:t>
            </w: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布局，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盒模型，Flex。</w:t>
            </w: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能处理PC和</w:t>
            </w:r>
            <w:proofErr w:type="gramStart"/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移动端各主流</w:t>
            </w:r>
            <w:proofErr w:type="gramEnd"/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浏览器的兼容问题。</w:t>
            </w:r>
          </w:p>
          <w:p w14:paraId="2DD8E235" w14:textId="79E88682" w:rsidR="004F0C3B" w:rsidRDefault="004F0C3B" w:rsidP="004F0C3B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，sublime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Text3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visual studio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code，</w:t>
            </w:r>
            <w:proofErr w:type="spellStart"/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>webS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torm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等编辑工具。</w:t>
            </w:r>
          </w:p>
          <w:p w14:paraId="09F72F9E" w14:textId="3DD6E4EC" w:rsidR="00F461B4" w:rsidRPr="004A7BFB" w:rsidRDefault="00F461B4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hyperlink r:id="rId14" w:history="1">
              <w:r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表</w:t>
              </w:r>
              <w:r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单</w:t>
              </w:r>
            </w:hyperlink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、 </w:t>
            </w:r>
            <w:hyperlink r:id="rId15" w:history="1">
              <w:r w:rsidR="004A7BFB"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太极图</w:t>
              </w:r>
            </w:hyperlink>
          </w:p>
          <w:p w14:paraId="5F66E52B" w14:textId="4AE4133C" w:rsidR="004A7BFB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《写一个server》： </w:t>
            </w:r>
            <w:hyperlink r:id="rId16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https://zhuanlan.zhihu.com/p/39313105</w:t>
              </w:r>
            </w:hyperlink>
          </w:p>
          <w:p w14:paraId="581F0A0D" w14:textId="6A2080AA" w:rsidR="004A7BFB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《排序算法》：</w:t>
            </w:r>
            <w:hyperlink r:id="rId17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https://zhuanlan.zhihu.com/p/40301283</w:t>
              </w:r>
            </w:hyperlink>
          </w:p>
          <w:p w14:paraId="55EDA196" w14:textId="23FEB01A" w:rsidR="004A7BFB" w:rsidRPr="004A7BFB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《HTML》：</w:t>
            </w:r>
            <w:hyperlink r:id="rId18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https://zhuanlan.zhihu.com/p/39444545</w:t>
              </w:r>
            </w:hyperlink>
          </w:p>
          <w:p w14:paraId="2526BFC6" w14:textId="42B87413" w:rsidR="00FF74AA" w:rsidRDefault="00FF74AA" w:rsidP="00FF74AA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JavaScript</w:t>
            </w:r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>&amp;JQuery</w:t>
            </w:r>
            <w:proofErr w:type="spellEnd"/>
          </w:p>
          <w:p w14:paraId="1F7C5962" w14:textId="4545B939" w:rsidR="004A7BFB" w:rsidRP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熟悉JavaScript 语言，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熟悉DOM语言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，熟悉JQuery</w:t>
            </w:r>
          </w:p>
          <w:p w14:paraId="20EFA962" w14:textId="6FD900E7" w:rsid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熟悉事件机制，了解面对对象思想，如原型及原型链，new方法等</w:t>
            </w:r>
          </w:p>
          <w:p w14:paraId="73049653" w14:textId="032DE15A" w:rsid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熟练使用函数，</w:t>
            </w:r>
            <w:r w:rsidR="005E3A85"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call和apply方法的使用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以及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链式调用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和</w:t>
            </w:r>
            <w:r w:rsidRPr="004A7BFB">
              <w:rPr>
                <w:rFonts w:ascii="微软雅黑" w:eastAsia="微软雅黑" w:hAnsi="微软雅黑"/>
                <w:color w:val="454545"/>
                <w:szCs w:val="21"/>
              </w:rPr>
              <w:t>this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t>等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14:paraId="43DE1F41" w14:textId="60938167" w:rsidR="00764406" w:rsidRPr="00764406" w:rsidRDefault="004A7BFB" w:rsidP="00764406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HTML版简历：</w:t>
            </w:r>
            <w:hyperlink r:id="rId19" w:history="1">
              <w:r w:rsidR="00764406"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https://carey-cy.github.io/blog/resum/cy.html</w:t>
              </w:r>
            </w:hyperlink>
          </w:p>
          <w:p w14:paraId="1A8DE176" w14:textId="10574CD0"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color w:val="454545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anvas：</w:t>
            </w:r>
            <w:hyperlink r:id="rId20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https://carey-cy.github.io/canvas-demo/canvas/index.html</w:t>
              </w:r>
            </w:hyperlink>
          </w:p>
          <w:p w14:paraId="47326F1C" w14:textId="38113E64"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搜索快捷键盘：</w:t>
            </w:r>
            <w:hyperlink r:id="rId21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https://carey-cy.github.io/myBookmarks/nav-demo/index.html</w:t>
              </w:r>
            </w:hyperlink>
          </w:p>
          <w:p w14:paraId="40CEB327" w14:textId="5425AB17"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《原型与原型链》：</w:t>
            </w:r>
            <w:hyperlink r:id="rId22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https://zhuanlan.zhihu.com/p/42597845</w:t>
              </w:r>
            </w:hyperlink>
          </w:p>
          <w:p w14:paraId="0DF7501C" w14:textId="3486AD5B"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《DOM》：</w:t>
            </w:r>
            <w:hyperlink r:id="rId23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https://zhuanlan.zhihu.com/p/48983351</w:t>
              </w:r>
            </w:hyperlink>
          </w:p>
          <w:p w14:paraId="6F00ADF8" w14:textId="1C715233" w:rsidR="00764406" w:rsidRPr="00764406" w:rsidRDefault="004A7BFB" w:rsidP="00764406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《JQuery》：</w:t>
            </w:r>
            <w:r w:rsidRPr="004A7BFB">
              <w:rPr>
                <w:rFonts w:ascii="微软雅黑" w:eastAsia="微软雅黑" w:hAnsi="微软雅黑"/>
                <w:color w:val="454545"/>
                <w:szCs w:val="21"/>
              </w:rPr>
              <w:t>https://zhuanlan.zhihu.com/p/47910342</w:t>
            </w:r>
            <w:bookmarkStart w:id="0" w:name="_GoBack"/>
            <w:bookmarkEnd w:id="0"/>
          </w:p>
        </w:tc>
      </w:tr>
      <w:tr w:rsidR="004A12FA" w14:paraId="5C162BCA" w14:textId="77777777" w:rsidTr="004A12FA">
        <w:trPr>
          <w:trHeight w:val="106"/>
        </w:trPr>
        <w:tc>
          <w:tcPr>
            <w:tcW w:w="425" w:type="dxa"/>
          </w:tcPr>
          <w:p w14:paraId="2AB5EFCB" w14:textId="77777777"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D2C4FC5" wp14:editId="67FD11A7">
                      <wp:simplePos x="0" y="0"/>
                      <wp:positionH relativeFrom="column">
                        <wp:posOffset>-13005</wp:posOffset>
                      </wp:positionH>
                      <wp:positionV relativeFrom="paragraph">
                        <wp:posOffset>55880</wp:posOffset>
                      </wp:positionV>
                      <wp:extent cx="158115" cy="200025"/>
                      <wp:effectExtent l="0" t="0" r="0" b="9525"/>
                      <wp:wrapNone/>
                      <wp:docPr id="34" name="KSO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8115" cy="200025"/>
                              </a:xfrm>
                              <a:custGeom>
                                <a:avLst/>
                                <a:gdLst>
                                  <a:gd name="T0" fmla="*/ 508479 w 1679575"/>
                                  <a:gd name="T1" fmla="*/ 933537 h 2125662"/>
                                  <a:gd name="T2" fmla="*/ 645344 w 1679575"/>
                                  <a:gd name="T3" fmla="*/ 1004349 h 2125662"/>
                                  <a:gd name="T4" fmla="*/ 637947 w 1679575"/>
                                  <a:gd name="T5" fmla="*/ 1045870 h 2125662"/>
                                  <a:gd name="T6" fmla="*/ 629410 w 1679575"/>
                                  <a:gd name="T7" fmla="*/ 1095637 h 2125662"/>
                                  <a:gd name="T8" fmla="*/ 645913 w 1679575"/>
                                  <a:gd name="T9" fmla="*/ 1148533 h 2125662"/>
                                  <a:gd name="T10" fmla="*/ 923628 w 1679575"/>
                                  <a:gd name="T11" fmla="*/ 1679766 h 2125662"/>
                                  <a:gd name="T12" fmla="*/ 886068 w 1679575"/>
                                  <a:gd name="T13" fmla="*/ 1137442 h 2125662"/>
                                  <a:gd name="T14" fmla="*/ 896597 w 1679575"/>
                                  <a:gd name="T15" fmla="*/ 1083408 h 2125662"/>
                                  <a:gd name="T16" fmla="*/ 885214 w 1679575"/>
                                  <a:gd name="T17" fmla="*/ 1039044 h 2125662"/>
                                  <a:gd name="T18" fmla="*/ 917083 w 1679575"/>
                                  <a:gd name="T19" fmla="*/ 999799 h 2125662"/>
                                  <a:gd name="T20" fmla="*/ 1048543 w 1679575"/>
                                  <a:gd name="T21" fmla="*/ 927280 h 2125662"/>
                                  <a:gd name="T22" fmla="*/ 1168905 w 1679575"/>
                                  <a:gd name="T23" fmla="*/ 933822 h 2125662"/>
                                  <a:gd name="T24" fmla="*/ 1257397 w 1679575"/>
                                  <a:gd name="T25" fmla="*/ 1021128 h 2125662"/>
                                  <a:gd name="T26" fmla="*/ 1333655 w 1679575"/>
                                  <a:gd name="T27" fmla="*/ 1118957 h 2125662"/>
                                  <a:gd name="T28" fmla="*/ 1397392 w 1679575"/>
                                  <a:gd name="T29" fmla="*/ 1227592 h 2125662"/>
                                  <a:gd name="T30" fmla="*/ 1446903 w 1679575"/>
                                  <a:gd name="T31" fmla="*/ 1349025 h 2125662"/>
                                  <a:gd name="T32" fmla="*/ 1482186 w 1679575"/>
                                  <a:gd name="T33" fmla="*/ 1483540 h 2125662"/>
                                  <a:gd name="T34" fmla="*/ 1501820 w 1679575"/>
                                  <a:gd name="T35" fmla="*/ 1632274 h 2125662"/>
                                  <a:gd name="T36" fmla="*/ 1439790 w 1679575"/>
                                  <a:gd name="T37" fmla="*/ 1742331 h 2125662"/>
                                  <a:gd name="T38" fmla="*/ 1242601 w 1679575"/>
                                  <a:gd name="T39" fmla="*/ 1826794 h 2125662"/>
                                  <a:gd name="T40" fmla="*/ 1035738 w 1679575"/>
                                  <a:gd name="T41" fmla="*/ 1881112 h 2125662"/>
                                  <a:gd name="T42" fmla="*/ 822331 w 1679575"/>
                                  <a:gd name="T43" fmla="*/ 1904432 h 2125662"/>
                                  <a:gd name="T44" fmla="*/ 596403 w 1679575"/>
                                  <a:gd name="T45" fmla="*/ 1894194 h 2125662"/>
                                  <a:gd name="T46" fmla="*/ 373036 w 1679575"/>
                                  <a:gd name="T47" fmla="*/ 1847838 h 2125662"/>
                                  <a:gd name="T48" fmla="*/ 159344 w 1679575"/>
                                  <a:gd name="T49" fmla="*/ 1766788 h 2125662"/>
                                  <a:gd name="T50" fmla="*/ 0 w 1679575"/>
                                  <a:gd name="T51" fmla="*/ 1676354 h 2125662"/>
                                  <a:gd name="T52" fmla="*/ 15365 w 1679575"/>
                                  <a:gd name="T53" fmla="*/ 1518519 h 2125662"/>
                                  <a:gd name="T54" fmla="*/ 47234 w 1679575"/>
                                  <a:gd name="T55" fmla="*/ 1376611 h 2125662"/>
                                  <a:gd name="T56" fmla="*/ 94468 w 1679575"/>
                                  <a:gd name="T57" fmla="*/ 1249206 h 2125662"/>
                                  <a:gd name="T58" fmla="*/ 155930 w 1679575"/>
                                  <a:gd name="T59" fmla="*/ 1135735 h 2125662"/>
                                  <a:gd name="T60" fmla="*/ 230765 w 1679575"/>
                                  <a:gd name="T61" fmla="*/ 1035348 h 2125662"/>
                                  <a:gd name="T62" fmla="*/ 317835 w 1679575"/>
                                  <a:gd name="T63" fmla="*/ 946334 h 2125662"/>
                                  <a:gd name="T64" fmla="*/ 427669 w 1679575"/>
                                  <a:gd name="T65" fmla="*/ 860449 h 2125662"/>
                                  <a:gd name="T66" fmla="*/ 831848 w 1679575"/>
                                  <a:gd name="T67" fmla="*/ 5125 h 2125662"/>
                                  <a:gd name="T68" fmla="*/ 927152 w 1679575"/>
                                  <a:gd name="T69" fmla="*/ 31035 h 2125662"/>
                                  <a:gd name="T70" fmla="*/ 1013353 w 1679575"/>
                                  <a:gd name="T71" fmla="*/ 76590 h 2125662"/>
                                  <a:gd name="T72" fmla="*/ 1087035 w 1679575"/>
                                  <a:gd name="T73" fmla="*/ 138945 h 2125662"/>
                                  <a:gd name="T74" fmla="*/ 1145356 w 1679575"/>
                                  <a:gd name="T75" fmla="*/ 215250 h 2125662"/>
                                  <a:gd name="T76" fmla="*/ 1186607 w 1679575"/>
                                  <a:gd name="T77" fmla="*/ 303514 h 2125662"/>
                                  <a:gd name="T78" fmla="*/ 1207944 w 1679575"/>
                                  <a:gd name="T79" fmla="*/ 401174 h 2125662"/>
                                  <a:gd name="T80" fmla="*/ 1205383 w 1679575"/>
                                  <a:gd name="T81" fmla="*/ 513924 h 2125662"/>
                                  <a:gd name="T82" fmla="*/ 1172382 w 1679575"/>
                                  <a:gd name="T83" fmla="*/ 626673 h 2125662"/>
                                  <a:gd name="T84" fmla="*/ 1112924 w 1679575"/>
                                  <a:gd name="T85" fmla="*/ 725187 h 2125662"/>
                                  <a:gd name="T86" fmla="*/ 1030706 w 1679575"/>
                                  <a:gd name="T87" fmla="*/ 804625 h 2125662"/>
                                  <a:gd name="T88" fmla="*/ 915204 w 1679575"/>
                                  <a:gd name="T89" fmla="*/ 867264 h 2125662"/>
                                  <a:gd name="T90" fmla="*/ 837253 w 1679575"/>
                                  <a:gd name="T91" fmla="*/ 887764 h 2125662"/>
                                  <a:gd name="T92" fmla="*/ 753044 w 1679575"/>
                                  <a:gd name="T93" fmla="*/ 893458 h 2125662"/>
                                  <a:gd name="T94" fmla="*/ 658879 w 1679575"/>
                                  <a:gd name="T95" fmla="*/ 881215 h 2125662"/>
                                  <a:gd name="T96" fmla="*/ 572394 w 1679575"/>
                                  <a:gd name="T97" fmla="*/ 850180 h 2125662"/>
                                  <a:gd name="T98" fmla="*/ 494728 w 1679575"/>
                                  <a:gd name="T99" fmla="*/ 802917 h 2125662"/>
                                  <a:gd name="T100" fmla="*/ 424459 w 1679575"/>
                                  <a:gd name="T101" fmla="*/ 736576 h 2125662"/>
                                  <a:gd name="T102" fmla="*/ 366992 w 1679575"/>
                                  <a:gd name="T103" fmla="*/ 651159 h 2125662"/>
                                  <a:gd name="T104" fmla="*/ 330578 w 1679575"/>
                                  <a:gd name="T105" fmla="*/ 553500 h 2125662"/>
                                  <a:gd name="T106" fmla="*/ 317206 w 1679575"/>
                                  <a:gd name="T107" fmla="*/ 446729 h 2125662"/>
                                  <a:gd name="T108" fmla="*/ 328586 w 1679575"/>
                                  <a:gd name="T109" fmla="*/ 345653 h 2125662"/>
                                  <a:gd name="T110" fmla="*/ 361587 w 1679575"/>
                                  <a:gd name="T111" fmla="*/ 253403 h 2125662"/>
                                  <a:gd name="T112" fmla="*/ 412795 w 1679575"/>
                                  <a:gd name="T113" fmla="*/ 171118 h 2125662"/>
                                  <a:gd name="T114" fmla="*/ 479934 w 1679575"/>
                                  <a:gd name="T115" fmla="*/ 101931 h 2125662"/>
                                  <a:gd name="T116" fmla="*/ 560729 w 1679575"/>
                                  <a:gd name="T117" fmla="*/ 48972 h 2125662"/>
                                  <a:gd name="T118" fmla="*/ 652620 w 1679575"/>
                                  <a:gd name="T119" fmla="*/ 13952 h 2125662"/>
                                  <a:gd name="T120" fmla="*/ 752191 w 1679575"/>
                                  <a:gd name="T121" fmla="*/ 0 h 2125662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79575" h="2125662">
                                    <a:moveTo>
                                      <a:pt x="481421" y="957262"/>
                                    </a:moveTo>
                                    <a:lnTo>
                                      <a:pt x="484914" y="961070"/>
                                    </a:lnTo>
                                    <a:lnTo>
                                      <a:pt x="490948" y="968686"/>
                                    </a:lnTo>
                                    <a:lnTo>
                                      <a:pt x="497299" y="975667"/>
                                    </a:lnTo>
                                    <a:lnTo>
                                      <a:pt x="510319" y="990264"/>
                                    </a:lnTo>
                                    <a:lnTo>
                                      <a:pt x="523657" y="1003909"/>
                                    </a:lnTo>
                                    <a:lnTo>
                                      <a:pt x="537947" y="1017237"/>
                                    </a:lnTo>
                                    <a:lnTo>
                                      <a:pt x="552237" y="1029613"/>
                                    </a:lnTo>
                                    <a:lnTo>
                                      <a:pt x="567480" y="1041671"/>
                                    </a:lnTo>
                                    <a:lnTo>
                                      <a:pt x="583040" y="1053095"/>
                                    </a:lnTo>
                                    <a:lnTo>
                                      <a:pt x="598601" y="1063884"/>
                                    </a:lnTo>
                                    <a:lnTo>
                                      <a:pt x="615114" y="1074039"/>
                                    </a:lnTo>
                                    <a:lnTo>
                                      <a:pt x="631627" y="1083558"/>
                                    </a:lnTo>
                                    <a:lnTo>
                                      <a:pt x="649093" y="1092126"/>
                                    </a:lnTo>
                                    <a:lnTo>
                                      <a:pt x="666241" y="1100377"/>
                                    </a:lnTo>
                                    <a:lnTo>
                                      <a:pt x="684025" y="1107993"/>
                                    </a:lnTo>
                                    <a:lnTo>
                                      <a:pt x="701808" y="1114657"/>
                                    </a:lnTo>
                                    <a:lnTo>
                                      <a:pt x="720226" y="1120686"/>
                                    </a:lnTo>
                                    <a:lnTo>
                                      <a:pt x="738645" y="1125763"/>
                                    </a:lnTo>
                                    <a:lnTo>
                                      <a:pt x="734517" y="1130840"/>
                                    </a:lnTo>
                                    <a:lnTo>
                                      <a:pt x="730706" y="1135283"/>
                                    </a:lnTo>
                                    <a:lnTo>
                                      <a:pt x="727213" y="1140043"/>
                                    </a:lnTo>
                                    <a:lnTo>
                                      <a:pt x="723402" y="1145437"/>
                                    </a:lnTo>
                                    <a:lnTo>
                                      <a:pt x="720544" y="1150515"/>
                                    </a:lnTo>
                                    <a:lnTo>
                                      <a:pt x="717368" y="1155909"/>
                                    </a:lnTo>
                                    <a:lnTo>
                                      <a:pt x="714510" y="1161304"/>
                                    </a:lnTo>
                                    <a:lnTo>
                                      <a:pt x="711970" y="1167016"/>
                                    </a:lnTo>
                                    <a:lnTo>
                                      <a:pt x="710064" y="1172410"/>
                                    </a:lnTo>
                                    <a:lnTo>
                                      <a:pt x="708159" y="1178439"/>
                                    </a:lnTo>
                                    <a:lnTo>
                                      <a:pt x="706254" y="1184151"/>
                                    </a:lnTo>
                                    <a:lnTo>
                                      <a:pt x="704983" y="1190498"/>
                                    </a:lnTo>
                                    <a:lnTo>
                                      <a:pt x="704031" y="1196210"/>
                                    </a:lnTo>
                                    <a:lnTo>
                                      <a:pt x="702761" y="1202556"/>
                                    </a:lnTo>
                                    <a:lnTo>
                                      <a:pt x="702443" y="1208903"/>
                                    </a:lnTo>
                                    <a:lnTo>
                                      <a:pt x="702125" y="1215249"/>
                                    </a:lnTo>
                                    <a:lnTo>
                                      <a:pt x="702443" y="1222548"/>
                                    </a:lnTo>
                                    <a:lnTo>
                                      <a:pt x="703078" y="1229529"/>
                                    </a:lnTo>
                                    <a:lnTo>
                                      <a:pt x="704348" y="1236510"/>
                                    </a:lnTo>
                                    <a:lnTo>
                                      <a:pt x="705619" y="1243174"/>
                                    </a:lnTo>
                                    <a:lnTo>
                                      <a:pt x="707206" y="1249838"/>
                                    </a:lnTo>
                                    <a:lnTo>
                                      <a:pt x="709112" y="1256819"/>
                                    </a:lnTo>
                                    <a:lnTo>
                                      <a:pt x="711652" y="1263166"/>
                                    </a:lnTo>
                                    <a:lnTo>
                                      <a:pt x="714193" y="1269512"/>
                                    </a:lnTo>
                                    <a:lnTo>
                                      <a:pt x="717686" y="1275542"/>
                                    </a:lnTo>
                                    <a:lnTo>
                                      <a:pt x="720861" y="1281571"/>
                                    </a:lnTo>
                                    <a:lnTo>
                                      <a:pt x="724355" y="1287283"/>
                                    </a:lnTo>
                                    <a:lnTo>
                                      <a:pt x="728483" y="1292995"/>
                                    </a:lnTo>
                                    <a:lnTo>
                                      <a:pt x="732611" y="1298389"/>
                                    </a:lnTo>
                                    <a:lnTo>
                                      <a:pt x="737057" y="1303784"/>
                                    </a:lnTo>
                                    <a:lnTo>
                                      <a:pt x="742138" y="1308861"/>
                                    </a:lnTo>
                                    <a:lnTo>
                                      <a:pt x="746901" y="1313304"/>
                                    </a:lnTo>
                                    <a:lnTo>
                                      <a:pt x="672275" y="1874339"/>
                                    </a:lnTo>
                                    <a:lnTo>
                                      <a:pt x="854237" y="2050773"/>
                                    </a:lnTo>
                                    <a:lnTo>
                                      <a:pt x="1030800" y="1874339"/>
                                    </a:lnTo>
                                    <a:lnTo>
                                      <a:pt x="956173" y="1313304"/>
                                    </a:lnTo>
                                    <a:lnTo>
                                      <a:pt x="961572" y="1308544"/>
                                    </a:lnTo>
                                    <a:lnTo>
                                      <a:pt x="966018" y="1303466"/>
                                    </a:lnTo>
                                    <a:lnTo>
                                      <a:pt x="970781" y="1298072"/>
                                    </a:lnTo>
                                    <a:lnTo>
                                      <a:pt x="974910" y="1292995"/>
                                    </a:lnTo>
                                    <a:lnTo>
                                      <a:pt x="978720" y="1286965"/>
                                    </a:lnTo>
                                    <a:lnTo>
                                      <a:pt x="982531" y="1281571"/>
                                    </a:lnTo>
                                    <a:lnTo>
                                      <a:pt x="986024" y="1275224"/>
                                    </a:lnTo>
                                    <a:lnTo>
                                      <a:pt x="988882" y="1269195"/>
                                    </a:lnTo>
                                    <a:lnTo>
                                      <a:pt x="991423" y="1262849"/>
                                    </a:lnTo>
                                    <a:lnTo>
                                      <a:pt x="994281" y="1256502"/>
                                    </a:lnTo>
                                    <a:lnTo>
                                      <a:pt x="996186" y="1249838"/>
                                    </a:lnTo>
                                    <a:lnTo>
                                      <a:pt x="997774" y="1243174"/>
                                    </a:lnTo>
                                    <a:lnTo>
                                      <a:pt x="999044" y="1236510"/>
                                    </a:lnTo>
                                    <a:lnTo>
                                      <a:pt x="999997" y="1229212"/>
                                    </a:lnTo>
                                    <a:lnTo>
                                      <a:pt x="1000632" y="1222548"/>
                                    </a:lnTo>
                                    <a:lnTo>
                                      <a:pt x="1000632" y="1215249"/>
                                    </a:lnTo>
                                    <a:lnTo>
                                      <a:pt x="1000632" y="1208903"/>
                                    </a:lnTo>
                                    <a:lnTo>
                                      <a:pt x="1000314" y="1203191"/>
                                    </a:lnTo>
                                    <a:lnTo>
                                      <a:pt x="999679" y="1197479"/>
                                    </a:lnTo>
                                    <a:lnTo>
                                      <a:pt x="998727" y="1191767"/>
                                    </a:lnTo>
                                    <a:lnTo>
                                      <a:pt x="997456" y="1186055"/>
                                    </a:lnTo>
                                    <a:lnTo>
                                      <a:pt x="996186" y="1180661"/>
                                    </a:lnTo>
                                    <a:lnTo>
                                      <a:pt x="994598" y="1175266"/>
                                    </a:lnTo>
                                    <a:lnTo>
                                      <a:pt x="992375" y="1169872"/>
                                    </a:lnTo>
                                    <a:lnTo>
                                      <a:pt x="990152" y="1164794"/>
                                    </a:lnTo>
                                    <a:lnTo>
                                      <a:pt x="987929" y="1159400"/>
                                    </a:lnTo>
                                    <a:lnTo>
                                      <a:pt x="985389" y="1154640"/>
                                    </a:lnTo>
                                    <a:lnTo>
                                      <a:pt x="982849" y="1149563"/>
                                    </a:lnTo>
                                    <a:lnTo>
                                      <a:pt x="979355" y="1144803"/>
                                    </a:lnTo>
                                    <a:lnTo>
                                      <a:pt x="976497" y="1139725"/>
                                    </a:lnTo>
                                    <a:lnTo>
                                      <a:pt x="973004" y="1135283"/>
                                    </a:lnTo>
                                    <a:lnTo>
                                      <a:pt x="969829" y="1130840"/>
                                    </a:lnTo>
                                    <a:lnTo>
                                      <a:pt x="987612" y="1126398"/>
                                    </a:lnTo>
                                    <a:lnTo>
                                      <a:pt x="1005713" y="1121320"/>
                                    </a:lnTo>
                                    <a:lnTo>
                                      <a:pt x="1023496" y="1115609"/>
                                    </a:lnTo>
                                    <a:lnTo>
                                      <a:pt x="1041280" y="1109262"/>
                                    </a:lnTo>
                                    <a:lnTo>
                                      <a:pt x="1058428" y="1101963"/>
                                    </a:lnTo>
                                    <a:lnTo>
                                      <a:pt x="1075576" y="1094665"/>
                                    </a:lnTo>
                                    <a:lnTo>
                                      <a:pt x="1092089" y="1086097"/>
                                    </a:lnTo>
                                    <a:lnTo>
                                      <a:pt x="1108602" y="1076895"/>
                                    </a:lnTo>
                                    <a:lnTo>
                                      <a:pt x="1124480" y="1067375"/>
                                    </a:lnTo>
                                    <a:lnTo>
                                      <a:pt x="1140041" y="1056903"/>
                                    </a:lnTo>
                                    <a:lnTo>
                                      <a:pt x="1155601" y="1046114"/>
                                    </a:lnTo>
                                    <a:lnTo>
                                      <a:pt x="1170209" y="1034690"/>
                                    </a:lnTo>
                                    <a:lnTo>
                                      <a:pt x="1184817" y="1022632"/>
                                    </a:lnTo>
                                    <a:lnTo>
                                      <a:pt x="1198472" y="1009938"/>
                                    </a:lnTo>
                                    <a:lnTo>
                                      <a:pt x="1211809" y="996928"/>
                                    </a:lnTo>
                                    <a:lnTo>
                                      <a:pt x="1225147" y="983283"/>
                                    </a:lnTo>
                                    <a:lnTo>
                                      <a:pt x="1228640" y="979792"/>
                                    </a:lnTo>
                                    <a:lnTo>
                                      <a:pt x="1232451" y="982966"/>
                                    </a:lnTo>
                                    <a:lnTo>
                                      <a:pt x="1257220" y="1002005"/>
                                    </a:lnTo>
                                    <a:lnTo>
                                      <a:pt x="1281037" y="1021680"/>
                                    </a:lnTo>
                                    <a:lnTo>
                                      <a:pt x="1304537" y="1041989"/>
                                    </a:lnTo>
                                    <a:lnTo>
                                      <a:pt x="1316604" y="1052143"/>
                                    </a:lnTo>
                                    <a:lnTo>
                                      <a:pt x="1327719" y="1062615"/>
                                    </a:lnTo>
                                    <a:lnTo>
                                      <a:pt x="1338833" y="1073404"/>
                                    </a:lnTo>
                                    <a:lnTo>
                                      <a:pt x="1349948" y="1084193"/>
                                    </a:lnTo>
                                    <a:lnTo>
                                      <a:pt x="1361062" y="1094982"/>
                                    </a:lnTo>
                                    <a:lnTo>
                                      <a:pt x="1371860" y="1105771"/>
                                    </a:lnTo>
                                    <a:lnTo>
                                      <a:pt x="1382339" y="1116561"/>
                                    </a:lnTo>
                                    <a:lnTo>
                                      <a:pt x="1392818" y="1127984"/>
                                    </a:lnTo>
                                    <a:lnTo>
                                      <a:pt x="1403298" y="1139408"/>
                                    </a:lnTo>
                                    <a:lnTo>
                                      <a:pt x="1413460" y="1150832"/>
                                    </a:lnTo>
                                    <a:lnTo>
                                      <a:pt x="1423304" y="1162573"/>
                                    </a:lnTo>
                                    <a:lnTo>
                                      <a:pt x="1433149" y="1174314"/>
                                    </a:lnTo>
                                    <a:lnTo>
                                      <a:pt x="1442675" y="1186373"/>
                                    </a:lnTo>
                                    <a:lnTo>
                                      <a:pt x="1452202" y="1198748"/>
                                    </a:lnTo>
                                    <a:lnTo>
                                      <a:pt x="1461411" y="1210807"/>
                                    </a:lnTo>
                                    <a:lnTo>
                                      <a:pt x="1470621" y="1223183"/>
                                    </a:lnTo>
                                    <a:lnTo>
                                      <a:pt x="1479830" y="1235876"/>
                                    </a:lnTo>
                                    <a:lnTo>
                                      <a:pt x="1488404" y="1248569"/>
                                    </a:lnTo>
                                    <a:lnTo>
                                      <a:pt x="1496978" y="1261262"/>
                                    </a:lnTo>
                                    <a:lnTo>
                                      <a:pt x="1505552" y="1274272"/>
                                    </a:lnTo>
                                    <a:lnTo>
                                      <a:pt x="1513809" y="1287600"/>
                                    </a:lnTo>
                                    <a:lnTo>
                                      <a:pt x="1521748" y="1300611"/>
                                    </a:lnTo>
                                    <a:lnTo>
                                      <a:pt x="1529687" y="1314573"/>
                                    </a:lnTo>
                                    <a:lnTo>
                                      <a:pt x="1537308" y="1328218"/>
                                    </a:lnTo>
                                    <a:lnTo>
                                      <a:pt x="1544930" y="1341863"/>
                                    </a:lnTo>
                                    <a:lnTo>
                                      <a:pt x="1552234" y="1355826"/>
                                    </a:lnTo>
                                    <a:lnTo>
                                      <a:pt x="1559537" y="1369788"/>
                                    </a:lnTo>
                                    <a:lnTo>
                                      <a:pt x="1566206" y="1384385"/>
                                    </a:lnTo>
                                    <a:lnTo>
                                      <a:pt x="1573193" y="1398982"/>
                                    </a:lnTo>
                                    <a:lnTo>
                                      <a:pt x="1579544" y="1413579"/>
                                    </a:lnTo>
                                    <a:lnTo>
                                      <a:pt x="1586213" y="1428176"/>
                                    </a:lnTo>
                                    <a:lnTo>
                                      <a:pt x="1592246" y="1443725"/>
                                    </a:lnTo>
                                    <a:lnTo>
                                      <a:pt x="1598280" y="1458640"/>
                                    </a:lnTo>
                                    <a:lnTo>
                                      <a:pt x="1603996" y="1473871"/>
                                    </a:lnTo>
                                    <a:lnTo>
                                      <a:pt x="1609712" y="1489738"/>
                                    </a:lnTo>
                                    <a:lnTo>
                                      <a:pt x="1614793" y="1505287"/>
                                    </a:lnTo>
                                    <a:lnTo>
                                      <a:pt x="1620191" y="1521153"/>
                                    </a:lnTo>
                                    <a:lnTo>
                                      <a:pt x="1624955" y="1537337"/>
                                    </a:lnTo>
                                    <a:lnTo>
                                      <a:pt x="1630036" y="1553521"/>
                                    </a:lnTo>
                                    <a:lnTo>
                                      <a:pt x="1634482" y="1570339"/>
                                    </a:lnTo>
                                    <a:lnTo>
                                      <a:pt x="1638610" y="1586840"/>
                                    </a:lnTo>
                                    <a:lnTo>
                                      <a:pt x="1643056" y="1603976"/>
                                    </a:lnTo>
                                    <a:lnTo>
                                      <a:pt x="1646867" y="1620794"/>
                                    </a:lnTo>
                                    <a:lnTo>
                                      <a:pt x="1650677" y="1637930"/>
                                    </a:lnTo>
                                    <a:lnTo>
                                      <a:pt x="1654170" y="1655383"/>
                                    </a:lnTo>
                                    <a:lnTo>
                                      <a:pt x="1657664" y="1673153"/>
                                    </a:lnTo>
                                    <a:lnTo>
                                      <a:pt x="1660522" y="1690923"/>
                                    </a:lnTo>
                                    <a:lnTo>
                                      <a:pt x="1663697" y="1709011"/>
                                    </a:lnTo>
                                    <a:lnTo>
                                      <a:pt x="1666238" y="1727099"/>
                                    </a:lnTo>
                                    <a:lnTo>
                                      <a:pt x="1668461" y="1745821"/>
                                    </a:lnTo>
                                    <a:lnTo>
                                      <a:pt x="1670684" y="1764226"/>
                                    </a:lnTo>
                                    <a:lnTo>
                                      <a:pt x="1672589" y="1783266"/>
                                    </a:lnTo>
                                    <a:lnTo>
                                      <a:pt x="1674177" y="1802305"/>
                                    </a:lnTo>
                                    <a:lnTo>
                                      <a:pt x="1676082" y="1821345"/>
                                    </a:lnTo>
                                    <a:lnTo>
                                      <a:pt x="1677352" y="1841019"/>
                                    </a:lnTo>
                                    <a:lnTo>
                                      <a:pt x="1678305" y="1860694"/>
                                    </a:lnTo>
                                    <a:lnTo>
                                      <a:pt x="1679258" y="1880368"/>
                                    </a:lnTo>
                                    <a:lnTo>
                                      <a:pt x="1679575" y="1900677"/>
                                    </a:lnTo>
                                    <a:lnTo>
                                      <a:pt x="1679575" y="1903850"/>
                                    </a:lnTo>
                                    <a:lnTo>
                                      <a:pt x="1677035" y="1905437"/>
                                    </a:lnTo>
                                    <a:lnTo>
                                      <a:pt x="1653853" y="1918765"/>
                                    </a:lnTo>
                                    <a:lnTo>
                                      <a:pt x="1630353" y="1931775"/>
                                    </a:lnTo>
                                    <a:lnTo>
                                      <a:pt x="1606854" y="1944151"/>
                                    </a:lnTo>
                                    <a:lnTo>
                                      <a:pt x="1583037" y="1956209"/>
                                    </a:lnTo>
                                    <a:lnTo>
                                      <a:pt x="1558902" y="1967950"/>
                                    </a:lnTo>
                                    <a:lnTo>
                                      <a:pt x="1534768" y="1979374"/>
                                    </a:lnTo>
                                    <a:lnTo>
                                      <a:pt x="1510316" y="1990163"/>
                                    </a:lnTo>
                                    <a:lnTo>
                                      <a:pt x="1485864" y="2000635"/>
                                    </a:lnTo>
                                    <a:lnTo>
                                      <a:pt x="1461411" y="2010790"/>
                                    </a:lnTo>
                                    <a:lnTo>
                                      <a:pt x="1436642" y="2020627"/>
                                    </a:lnTo>
                                    <a:lnTo>
                                      <a:pt x="1411872" y="2029512"/>
                                    </a:lnTo>
                                    <a:lnTo>
                                      <a:pt x="1386785" y="2038397"/>
                                    </a:lnTo>
                                    <a:lnTo>
                                      <a:pt x="1361380" y="2046965"/>
                                    </a:lnTo>
                                    <a:lnTo>
                                      <a:pt x="1335975" y="2054581"/>
                                    </a:lnTo>
                                    <a:lnTo>
                                      <a:pt x="1310570" y="2062514"/>
                                    </a:lnTo>
                                    <a:lnTo>
                                      <a:pt x="1285166" y="2069495"/>
                                    </a:lnTo>
                                    <a:lnTo>
                                      <a:pt x="1259443" y="2076159"/>
                                    </a:lnTo>
                                    <a:lnTo>
                                      <a:pt x="1233403" y="2082506"/>
                                    </a:lnTo>
                                    <a:lnTo>
                                      <a:pt x="1207681" y="2088535"/>
                                    </a:lnTo>
                                    <a:lnTo>
                                      <a:pt x="1181959" y="2093929"/>
                                    </a:lnTo>
                                    <a:lnTo>
                                      <a:pt x="1155919" y="2099007"/>
                                    </a:lnTo>
                                    <a:lnTo>
                                      <a:pt x="1129561" y="2103767"/>
                                    </a:lnTo>
                                    <a:lnTo>
                                      <a:pt x="1103204" y="2107892"/>
                                    </a:lnTo>
                                    <a:lnTo>
                                      <a:pt x="1077164" y="2111382"/>
                                    </a:lnTo>
                                    <a:lnTo>
                                      <a:pt x="1050806" y="2114873"/>
                                    </a:lnTo>
                                    <a:lnTo>
                                      <a:pt x="1024131" y="2117729"/>
                                    </a:lnTo>
                                    <a:lnTo>
                                      <a:pt x="997774" y="2119950"/>
                                    </a:lnTo>
                                    <a:lnTo>
                                      <a:pt x="971099" y="2121854"/>
                                    </a:lnTo>
                                    <a:lnTo>
                                      <a:pt x="944424" y="2123441"/>
                                    </a:lnTo>
                                    <a:lnTo>
                                      <a:pt x="917749" y="2125028"/>
                                    </a:lnTo>
                                    <a:lnTo>
                                      <a:pt x="891074" y="2125662"/>
                                    </a:lnTo>
                                    <a:lnTo>
                                      <a:pt x="864399" y="2125662"/>
                                    </a:lnTo>
                                    <a:lnTo>
                                      <a:pt x="835818" y="2125662"/>
                                    </a:lnTo>
                                    <a:lnTo>
                                      <a:pt x="807238" y="2124710"/>
                                    </a:lnTo>
                                    <a:lnTo>
                                      <a:pt x="778657" y="2123124"/>
                                    </a:lnTo>
                                    <a:lnTo>
                                      <a:pt x="750395" y="2121537"/>
                                    </a:lnTo>
                                    <a:lnTo>
                                      <a:pt x="722132" y="2119316"/>
                                    </a:lnTo>
                                    <a:lnTo>
                                      <a:pt x="693869" y="2116777"/>
                                    </a:lnTo>
                                    <a:lnTo>
                                      <a:pt x="665606" y="2113604"/>
                                    </a:lnTo>
                                    <a:lnTo>
                                      <a:pt x="637661" y="2109478"/>
                                    </a:lnTo>
                                    <a:lnTo>
                                      <a:pt x="609398" y="2105353"/>
                                    </a:lnTo>
                                    <a:lnTo>
                                      <a:pt x="581453" y="2100593"/>
                                    </a:lnTo>
                                    <a:lnTo>
                                      <a:pt x="553825" y="2095199"/>
                                    </a:lnTo>
                                    <a:lnTo>
                                      <a:pt x="525880" y="2089487"/>
                                    </a:lnTo>
                                    <a:lnTo>
                                      <a:pt x="498252" y="2083458"/>
                                    </a:lnTo>
                                    <a:lnTo>
                                      <a:pt x="470624" y="2076476"/>
                                    </a:lnTo>
                                    <a:lnTo>
                                      <a:pt x="443314" y="2069495"/>
                                    </a:lnTo>
                                    <a:lnTo>
                                      <a:pt x="416321" y="2061879"/>
                                    </a:lnTo>
                                    <a:lnTo>
                                      <a:pt x="389011" y="2053629"/>
                                    </a:lnTo>
                                    <a:lnTo>
                                      <a:pt x="362019" y="2045378"/>
                                    </a:lnTo>
                                    <a:lnTo>
                                      <a:pt x="335343" y="2036176"/>
                                    </a:lnTo>
                                    <a:lnTo>
                                      <a:pt x="308668" y="2026656"/>
                                    </a:lnTo>
                                    <a:lnTo>
                                      <a:pt x="282311" y="2016502"/>
                                    </a:lnTo>
                                    <a:lnTo>
                                      <a:pt x="255953" y="2006030"/>
                                    </a:lnTo>
                                    <a:lnTo>
                                      <a:pt x="229913" y="1994923"/>
                                    </a:lnTo>
                                    <a:lnTo>
                                      <a:pt x="203556" y="1983499"/>
                                    </a:lnTo>
                                    <a:lnTo>
                                      <a:pt x="177833" y="1971441"/>
                                    </a:lnTo>
                                    <a:lnTo>
                                      <a:pt x="152429" y="1959065"/>
                                    </a:lnTo>
                                    <a:lnTo>
                                      <a:pt x="127024" y="1946372"/>
                                    </a:lnTo>
                                    <a:lnTo>
                                      <a:pt x="101619" y="1933044"/>
                                    </a:lnTo>
                                    <a:lnTo>
                                      <a:pt x="76532" y="1919399"/>
                                    </a:lnTo>
                                    <a:lnTo>
                                      <a:pt x="51762" y="1905437"/>
                                    </a:lnTo>
                                    <a:lnTo>
                                      <a:pt x="27310" y="1890523"/>
                                    </a:lnTo>
                                    <a:lnTo>
                                      <a:pt x="2858" y="1875291"/>
                                    </a:lnTo>
                                    <a:lnTo>
                                      <a:pt x="0" y="1888301"/>
                                    </a:lnTo>
                                    <a:lnTo>
                                      <a:pt x="0" y="1870531"/>
                                    </a:lnTo>
                                    <a:lnTo>
                                      <a:pt x="952" y="1850222"/>
                                    </a:lnTo>
                                    <a:lnTo>
                                      <a:pt x="2223" y="1829913"/>
                                    </a:lnTo>
                                    <a:lnTo>
                                      <a:pt x="3493" y="1809604"/>
                                    </a:lnTo>
                                    <a:lnTo>
                                      <a:pt x="5398" y="1790247"/>
                                    </a:lnTo>
                                    <a:lnTo>
                                      <a:pt x="6986" y="1770573"/>
                                    </a:lnTo>
                                    <a:lnTo>
                                      <a:pt x="9209" y="1750898"/>
                                    </a:lnTo>
                                    <a:lnTo>
                                      <a:pt x="11749" y="1732176"/>
                                    </a:lnTo>
                                    <a:lnTo>
                                      <a:pt x="14290" y="1713136"/>
                                    </a:lnTo>
                                    <a:lnTo>
                                      <a:pt x="17148" y="1694414"/>
                                    </a:lnTo>
                                    <a:lnTo>
                                      <a:pt x="20006" y="1676009"/>
                                    </a:lnTo>
                                    <a:lnTo>
                                      <a:pt x="23499" y="1657604"/>
                                    </a:lnTo>
                                    <a:lnTo>
                                      <a:pt x="26992" y="1639834"/>
                                    </a:lnTo>
                                    <a:lnTo>
                                      <a:pt x="30486" y="1621746"/>
                                    </a:lnTo>
                                    <a:lnTo>
                                      <a:pt x="34931" y="1604293"/>
                                    </a:lnTo>
                                    <a:lnTo>
                                      <a:pt x="38742" y="1586840"/>
                                    </a:lnTo>
                                    <a:lnTo>
                                      <a:pt x="43188" y="1569704"/>
                                    </a:lnTo>
                                    <a:lnTo>
                                      <a:pt x="47951" y="1552569"/>
                                    </a:lnTo>
                                    <a:lnTo>
                                      <a:pt x="52715" y="1536068"/>
                                    </a:lnTo>
                                    <a:lnTo>
                                      <a:pt x="57796" y="1519249"/>
                                    </a:lnTo>
                                    <a:lnTo>
                                      <a:pt x="62877" y="1503066"/>
                                    </a:lnTo>
                                    <a:lnTo>
                                      <a:pt x="68593" y="1486564"/>
                                    </a:lnTo>
                                    <a:lnTo>
                                      <a:pt x="73991" y="1470698"/>
                                    </a:lnTo>
                                    <a:lnTo>
                                      <a:pt x="80025" y="1455149"/>
                                    </a:lnTo>
                                    <a:lnTo>
                                      <a:pt x="86059" y="1439283"/>
                                    </a:lnTo>
                                    <a:lnTo>
                                      <a:pt x="92410" y="1424051"/>
                                    </a:lnTo>
                                    <a:lnTo>
                                      <a:pt x="98761" y="1409137"/>
                                    </a:lnTo>
                                    <a:lnTo>
                                      <a:pt x="105430" y="1393905"/>
                                    </a:lnTo>
                                    <a:lnTo>
                                      <a:pt x="112098" y="1378990"/>
                                    </a:lnTo>
                                    <a:lnTo>
                                      <a:pt x="119402" y="1364393"/>
                                    </a:lnTo>
                                    <a:lnTo>
                                      <a:pt x="126706" y="1350114"/>
                                    </a:lnTo>
                                    <a:lnTo>
                                      <a:pt x="134010" y="1335834"/>
                                    </a:lnTo>
                                    <a:lnTo>
                                      <a:pt x="141632" y="1321871"/>
                                    </a:lnTo>
                                    <a:lnTo>
                                      <a:pt x="149571" y="1307909"/>
                                    </a:lnTo>
                                    <a:lnTo>
                                      <a:pt x="157510" y="1294264"/>
                                    </a:lnTo>
                                    <a:lnTo>
                                      <a:pt x="165766" y="1280936"/>
                                    </a:lnTo>
                                    <a:lnTo>
                                      <a:pt x="174023" y="1267291"/>
                                    </a:lnTo>
                                    <a:lnTo>
                                      <a:pt x="182597" y="1253963"/>
                                    </a:lnTo>
                                    <a:lnTo>
                                      <a:pt x="191171" y="1241270"/>
                                    </a:lnTo>
                                    <a:lnTo>
                                      <a:pt x="200380" y="1228260"/>
                                    </a:lnTo>
                                    <a:lnTo>
                                      <a:pt x="209589" y="1215884"/>
                                    </a:lnTo>
                                    <a:lnTo>
                                      <a:pt x="218799" y="1203191"/>
                                    </a:lnTo>
                                    <a:lnTo>
                                      <a:pt x="228008" y="1191133"/>
                                    </a:lnTo>
                                    <a:lnTo>
                                      <a:pt x="237852" y="1178757"/>
                                    </a:lnTo>
                                    <a:lnTo>
                                      <a:pt x="247697" y="1167016"/>
                                    </a:lnTo>
                                    <a:lnTo>
                                      <a:pt x="257541" y="1155275"/>
                                    </a:lnTo>
                                    <a:lnTo>
                                      <a:pt x="267703" y="1143533"/>
                                    </a:lnTo>
                                    <a:lnTo>
                                      <a:pt x="278182" y="1132110"/>
                                    </a:lnTo>
                                    <a:lnTo>
                                      <a:pt x="288662" y="1120686"/>
                                    </a:lnTo>
                                    <a:lnTo>
                                      <a:pt x="298824" y="1109579"/>
                                    </a:lnTo>
                                    <a:lnTo>
                                      <a:pt x="309938" y="1098473"/>
                                    </a:lnTo>
                                    <a:lnTo>
                                      <a:pt x="320735" y="1087684"/>
                                    </a:lnTo>
                                    <a:lnTo>
                                      <a:pt x="331850" y="1076895"/>
                                    </a:lnTo>
                                    <a:lnTo>
                                      <a:pt x="343282" y="1066423"/>
                                    </a:lnTo>
                                    <a:lnTo>
                                      <a:pt x="354715" y="1055951"/>
                                    </a:lnTo>
                                    <a:lnTo>
                                      <a:pt x="366147" y="1045797"/>
                                    </a:lnTo>
                                    <a:lnTo>
                                      <a:pt x="377897" y="1035642"/>
                                    </a:lnTo>
                                    <a:lnTo>
                                      <a:pt x="389964" y="1025805"/>
                                    </a:lnTo>
                                    <a:lnTo>
                                      <a:pt x="401714" y="1015968"/>
                                    </a:lnTo>
                                    <a:lnTo>
                                      <a:pt x="414099" y="1006448"/>
                                    </a:lnTo>
                                    <a:lnTo>
                                      <a:pt x="426801" y="996928"/>
                                    </a:lnTo>
                                    <a:lnTo>
                                      <a:pt x="439186" y="987408"/>
                                    </a:lnTo>
                                    <a:lnTo>
                                      <a:pt x="451571" y="977888"/>
                                    </a:lnTo>
                                    <a:lnTo>
                                      <a:pt x="477293" y="960118"/>
                                    </a:lnTo>
                                    <a:lnTo>
                                      <a:pt x="481421" y="957262"/>
                                    </a:lnTo>
                                    <a:close/>
                                    <a:moveTo>
                                      <a:pt x="839471" y="0"/>
                                    </a:moveTo>
                                    <a:lnTo>
                                      <a:pt x="852171" y="0"/>
                                    </a:lnTo>
                                    <a:lnTo>
                                      <a:pt x="865506" y="0"/>
                                    </a:lnTo>
                                    <a:lnTo>
                                      <a:pt x="878206" y="636"/>
                                    </a:lnTo>
                                    <a:lnTo>
                                      <a:pt x="890906" y="1271"/>
                                    </a:lnTo>
                                    <a:lnTo>
                                      <a:pt x="903288" y="2542"/>
                                    </a:lnTo>
                                    <a:lnTo>
                                      <a:pt x="915988" y="3813"/>
                                    </a:lnTo>
                                    <a:lnTo>
                                      <a:pt x="928371" y="5719"/>
                                    </a:lnTo>
                                    <a:lnTo>
                                      <a:pt x="940436" y="7943"/>
                                    </a:lnTo>
                                    <a:lnTo>
                                      <a:pt x="952818" y="10167"/>
                                    </a:lnTo>
                                    <a:lnTo>
                                      <a:pt x="964883" y="12708"/>
                                    </a:lnTo>
                                    <a:lnTo>
                                      <a:pt x="976631" y="15568"/>
                                    </a:lnTo>
                                    <a:lnTo>
                                      <a:pt x="988696" y="19062"/>
                                    </a:lnTo>
                                    <a:lnTo>
                                      <a:pt x="1000443" y="22239"/>
                                    </a:lnTo>
                                    <a:lnTo>
                                      <a:pt x="1011873" y="26052"/>
                                    </a:lnTo>
                                    <a:lnTo>
                                      <a:pt x="1023621" y="30182"/>
                                    </a:lnTo>
                                    <a:lnTo>
                                      <a:pt x="1034733" y="34630"/>
                                    </a:lnTo>
                                    <a:lnTo>
                                      <a:pt x="1046163" y="39395"/>
                                    </a:lnTo>
                                    <a:lnTo>
                                      <a:pt x="1057276" y="44161"/>
                                    </a:lnTo>
                                    <a:lnTo>
                                      <a:pt x="1068388" y="48926"/>
                                    </a:lnTo>
                                    <a:lnTo>
                                      <a:pt x="1079183" y="54645"/>
                                    </a:lnTo>
                                    <a:lnTo>
                                      <a:pt x="1089661" y="60046"/>
                                    </a:lnTo>
                                    <a:lnTo>
                                      <a:pt x="1100456" y="66082"/>
                                    </a:lnTo>
                                    <a:lnTo>
                                      <a:pt x="1110616" y="72119"/>
                                    </a:lnTo>
                                    <a:lnTo>
                                      <a:pt x="1120776" y="78790"/>
                                    </a:lnTo>
                                    <a:lnTo>
                                      <a:pt x="1130936" y="85462"/>
                                    </a:lnTo>
                                    <a:lnTo>
                                      <a:pt x="1140461" y="92134"/>
                                    </a:lnTo>
                                    <a:lnTo>
                                      <a:pt x="1150303" y="99123"/>
                                    </a:lnTo>
                                    <a:lnTo>
                                      <a:pt x="1159828" y="106430"/>
                                    </a:lnTo>
                                    <a:lnTo>
                                      <a:pt x="1169353" y="114055"/>
                                    </a:lnTo>
                                    <a:lnTo>
                                      <a:pt x="1178561" y="121680"/>
                                    </a:lnTo>
                                    <a:lnTo>
                                      <a:pt x="1187133" y="129623"/>
                                    </a:lnTo>
                                    <a:lnTo>
                                      <a:pt x="1196023" y="137883"/>
                                    </a:lnTo>
                                    <a:lnTo>
                                      <a:pt x="1204596" y="146143"/>
                                    </a:lnTo>
                                    <a:lnTo>
                                      <a:pt x="1213168" y="155039"/>
                                    </a:lnTo>
                                    <a:lnTo>
                                      <a:pt x="1221106" y="163299"/>
                                    </a:lnTo>
                                    <a:lnTo>
                                      <a:pt x="1229043" y="172513"/>
                                    </a:lnTo>
                                    <a:lnTo>
                                      <a:pt x="1236981" y="181726"/>
                                    </a:lnTo>
                                    <a:lnTo>
                                      <a:pt x="1244283" y="190939"/>
                                    </a:lnTo>
                                    <a:lnTo>
                                      <a:pt x="1251586" y="200153"/>
                                    </a:lnTo>
                                    <a:lnTo>
                                      <a:pt x="1258888" y="210001"/>
                                    </a:lnTo>
                                    <a:lnTo>
                                      <a:pt x="1265556" y="219850"/>
                                    </a:lnTo>
                                    <a:lnTo>
                                      <a:pt x="1272223" y="230017"/>
                                    </a:lnTo>
                                    <a:lnTo>
                                      <a:pt x="1278256" y="240183"/>
                                    </a:lnTo>
                                    <a:lnTo>
                                      <a:pt x="1284606" y="250667"/>
                                    </a:lnTo>
                                    <a:lnTo>
                                      <a:pt x="1290321" y="261151"/>
                                    </a:lnTo>
                                    <a:lnTo>
                                      <a:pt x="1296353" y="271953"/>
                                    </a:lnTo>
                                    <a:lnTo>
                                      <a:pt x="1301433" y="282755"/>
                                    </a:lnTo>
                                    <a:lnTo>
                                      <a:pt x="1306831" y="293239"/>
                                    </a:lnTo>
                                    <a:lnTo>
                                      <a:pt x="1311593" y="304359"/>
                                    </a:lnTo>
                                    <a:lnTo>
                                      <a:pt x="1316356" y="315796"/>
                                    </a:lnTo>
                                    <a:lnTo>
                                      <a:pt x="1320483" y="327234"/>
                                    </a:lnTo>
                                    <a:lnTo>
                                      <a:pt x="1324293" y="338671"/>
                                    </a:lnTo>
                                    <a:lnTo>
                                      <a:pt x="1328421" y="350426"/>
                                    </a:lnTo>
                                    <a:lnTo>
                                      <a:pt x="1331913" y="362181"/>
                                    </a:lnTo>
                                    <a:lnTo>
                                      <a:pt x="1335088" y="373936"/>
                                    </a:lnTo>
                                    <a:lnTo>
                                      <a:pt x="1337946" y="386009"/>
                                    </a:lnTo>
                                    <a:lnTo>
                                      <a:pt x="1340803" y="398081"/>
                                    </a:lnTo>
                                    <a:lnTo>
                                      <a:pt x="1343026" y="410472"/>
                                    </a:lnTo>
                                    <a:lnTo>
                                      <a:pt x="1344931" y="422862"/>
                                    </a:lnTo>
                                    <a:lnTo>
                                      <a:pt x="1346518" y="435252"/>
                                    </a:lnTo>
                                    <a:lnTo>
                                      <a:pt x="1348106" y="447643"/>
                                    </a:lnTo>
                                    <a:lnTo>
                                      <a:pt x="1349058" y="460033"/>
                                    </a:lnTo>
                                    <a:lnTo>
                                      <a:pt x="1350011" y="472741"/>
                                    </a:lnTo>
                                    <a:lnTo>
                                      <a:pt x="1350646" y="485449"/>
                                    </a:lnTo>
                                    <a:lnTo>
                                      <a:pt x="1350963" y="498475"/>
                                    </a:lnTo>
                                    <a:lnTo>
                                      <a:pt x="1350646" y="513407"/>
                                    </a:lnTo>
                                    <a:lnTo>
                                      <a:pt x="1349693" y="528975"/>
                                    </a:lnTo>
                                    <a:lnTo>
                                      <a:pt x="1348423" y="543907"/>
                                    </a:lnTo>
                                    <a:lnTo>
                                      <a:pt x="1347153" y="558521"/>
                                    </a:lnTo>
                                    <a:lnTo>
                                      <a:pt x="1345248" y="573453"/>
                                    </a:lnTo>
                                    <a:lnTo>
                                      <a:pt x="1342708" y="588067"/>
                                    </a:lnTo>
                                    <a:lnTo>
                                      <a:pt x="1339851" y="602682"/>
                                    </a:lnTo>
                                    <a:lnTo>
                                      <a:pt x="1336358" y="616660"/>
                                    </a:lnTo>
                                    <a:lnTo>
                                      <a:pt x="1332866" y="631275"/>
                                    </a:lnTo>
                                    <a:lnTo>
                                      <a:pt x="1328738" y="645254"/>
                                    </a:lnTo>
                                    <a:lnTo>
                                      <a:pt x="1324293" y="658915"/>
                                    </a:lnTo>
                                    <a:lnTo>
                                      <a:pt x="1319531" y="672576"/>
                                    </a:lnTo>
                                    <a:lnTo>
                                      <a:pt x="1314133" y="685920"/>
                                    </a:lnTo>
                                    <a:lnTo>
                                      <a:pt x="1308418" y="699263"/>
                                    </a:lnTo>
                                    <a:lnTo>
                                      <a:pt x="1302386" y="712607"/>
                                    </a:lnTo>
                                    <a:lnTo>
                                      <a:pt x="1296353" y="725315"/>
                                    </a:lnTo>
                                    <a:lnTo>
                                      <a:pt x="1289368" y="738023"/>
                                    </a:lnTo>
                                    <a:lnTo>
                                      <a:pt x="1282383" y="750413"/>
                                    </a:lnTo>
                                    <a:lnTo>
                                      <a:pt x="1275081" y="762486"/>
                                    </a:lnTo>
                                    <a:lnTo>
                                      <a:pt x="1267143" y="774559"/>
                                    </a:lnTo>
                                    <a:lnTo>
                                      <a:pt x="1259206" y="786313"/>
                                    </a:lnTo>
                                    <a:lnTo>
                                      <a:pt x="1250633" y="797751"/>
                                    </a:lnTo>
                                    <a:lnTo>
                                      <a:pt x="1242061" y="809188"/>
                                    </a:lnTo>
                                    <a:lnTo>
                                      <a:pt x="1232853" y="819990"/>
                                    </a:lnTo>
                                    <a:lnTo>
                                      <a:pt x="1223963" y="830792"/>
                                    </a:lnTo>
                                    <a:lnTo>
                                      <a:pt x="1214121" y="841276"/>
                                    </a:lnTo>
                                    <a:lnTo>
                                      <a:pt x="1204278" y="851442"/>
                                    </a:lnTo>
                                    <a:lnTo>
                                      <a:pt x="1193801" y="860974"/>
                                    </a:lnTo>
                                    <a:lnTo>
                                      <a:pt x="1183323" y="870822"/>
                                    </a:lnTo>
                                    <a:lnTo>
                                      <a:pt x="1172528" y="880036"/>
                                    </a:lnTo>
                                    <a:lnTo>
                                      <a:pt x="1161733" y="889249"/>
                                    </a:lnTo>
                                    <a:lnTo>
                                      <a:pt x="1150303" y="897827"/>
                                    </a:lnTo>
                                    <a:lnTo>
                                      <a:pt x="1134746" y="909264"/>
                                    </a:lnTo>
                                    <a:lnTo>
                                      <a:pt x="1118236" y="920066"/>
                                    </a:lnTo>
                                    <a:lnTo>
                                      <a:pt x="1101408" y="929915"/>
                                    </a:lnTo>
                                    <a:lnTo>
                                      <a:pt x="1084581" y="939446"/>
                                    </a:lnTo>
                                    <a:lnTo>
                                      <a:pt x="1066801" y="948342"/>
                                    </a:lnTo>
                                    <a:lnTo>
                                      <a:pt x="1048703" y="956602"/>
                                    </a:lnTo>
                                    <a:lnTo>
                                      <a:pt x="1040131" y="960414"/>
                                    </a:lnTo>
                                    <a:lnTo>
                                      <a:pt x="1030606" y="963909"/>
                                    </a:lnTo>
                                    <a:lnTo>
                                      <a:pt x="1021398" y="967722"/>
                                    </a:lnTo>
                                    <a:lnTo>
                                      <a:pt x="1011873" y="970899"/>
                                    </a:lnTo>
                                    <a:lnTo>
                                      <a:pt x="1002348" y="973758"/>
                                    </a:lnTo>
                                    <a:lnTo>
                                      <a:pt x="993141" y="976617"/>
                                    </a:lnTo>
                                    <a:lnTo>
                                      <a:pt x="983616" y="979794"/>
                                    </a:lnTo>
                                    <a:lnTo>
                                      <a:pt x="973773" y="982018"/>
                                    </a:lnTo>
                                    <a:lnTo>
                                      <a:pt x="963931" y="984560"/>
                                    </a:lnTo>
                                    <a:lnTo>
                                      <a:pt x="954088" y="986466"/>
                                    </a:lnTo>
                                    <a:lnTo>
                                      <a:pt x="944246" y="988372"/>
                                    </a:lnTo>
                                    <a:lnTo>
                                      <a:pt x="934403" y="990596"/>
                                    </a:lnTo>
                                    <a:lnTo>
                                      <a:pt x="924561" y="991867"/>
                                    </a:lnTo>
                                    <a:lnTo>
                                      <a:pt x="914401" y="993455"/>
                                    </a:lnTo>
                                    <a:lnTo>
                                      <a:pt x="904241" y="994409"/>
                                    </a:lnTo>
                                    <a:lnTo>
                                      <a:pt x="893763" y="995362"/>
                                    </a:lnTo>
                                    <a:lnTo>
                                      <a:pt x="883603" y="995997"/>
                                    </a:lnTo>
                                    <a:lnTo>
                                      <a:pt x="873126" y="996632"/>
                                    </a:lnTo>
                                    <a:lnTo>
                                      <a:pt x="862648" y="996950"/>
                                    </a:lnTo>
                                    <a:lnTo>
                                      <a:pt x="852171" y="996950"/>
                                    </a:lnTo>
                                    <a:lnTo>
                                      <a:pt x="840423" y="996950"/>
                                    </a:lnTo>
                                    <a:lnTo>
                                      <a:pt x="828358" y="996315"/>
                                    </a:lnTo>
                                    <a:lnTo>
                                      <a:pt x="816293" y="995679"/>
                                    </a:lnTo>
                                    <a:lnTo>
                                      <a:pt x="804546" y="994726"/>
                                    </a:lnTo>
                                    <a:lnTo>
                                      <a:pt x="792798" y="993455"/>
                                    </a:lnTo>
                                    <a:lnTo>
                                      <a:pt x="781368" y="992185"/>
                                    </a:lnTo>
                                    <a:lnTo>
                                      <a:pt x="769621" y="990278"/>
                                    </a:lnTo>
                                    <a:lnTo>
                                      <a:pt x="758191" y="988054"/>
                                    </a:lnTo>
                                    <a:lnTo>
                                      <a:pt x="746761" y="985831"/>
                                    </a:lnTo>
                                    <a:lnTo>
                                      <a:pt x="735331" y="983289"/>
                                    </a:lnTo>
                                    <a:lnTo>
                                      <a:pt x="724218" y="980430"/>
                                    </a:lnTo>
                                    <a:lnTo>
                                      <a:pt x="713106" y="977253"/>
                                    </a:lnTo>
                                    <a:lnTo>
                                      <a:pt x="702311" y="973758"/>
                                    </a:lnTo>
                                    <a:lnTo>
                                      <a:pt x="691198" y="970263"/>
                                    </a:lnTo>
                                    <a:lnTo>
                                      <a:pt x="680721" y="966768"/>
                                    </a:lnTo>
                                    <a:lnTo>
                                      <a:pt x="670243" y="962321"/>
                                    </a:lnTo>
                                    <a:lnTo>
                                      <a:pt x="659448" y="958190"/>
                                    </a:lnTo>
                                    <a:lnTo>
                                      <a:pt x="648971" y="953425"/>
                                    </a:lnTo>
                                    <a:lnTo>
                                      <a:pt x="638811" y="948659"/>
                                    </a:lnTo>
                                    <a:lnTo>
                                      <a:pt x="628651" y="943894"/>
                                    </a:lnTo>
                                    <a:lnTo>
                                      <a:pt x="618491" y="938493"/>
                                    </a:lnTo>
                                    <a:lnTo>
                                      <a:pt x="608648" y="933410"/>
                                    </a:lnTo>
                                    <a:lnTo>
                                      <a:pt x="599123" y="927373"/>
                                    </a:lnTo>
                                    <a:lnTo>
                                      <a:pt x="589281" y="921655"/>
                                    </a:lnTo>
                                    <a:lnTo>
                                      <a:pt x="579756" y="915618"/>
                                    </a:lnTo>
                                    <a:lnTo>
                                      <a:pt x="570548" y="909264"/>
                                    </a:lnTo>
                                    <a:lnTo>
                                      <a:pt x="561023" y="902910"/>
                                    </a:lnTo>
                                    <a:lnTo>
                                      <a:pt x="552133" y="895921"/>
                                    </a:lnTo>
                                    <a:lnTo>
                                      <a:pt x="543561" y="889249"/>
                                    </a:lnTo>
                                    <a:lnTo>
                                      <a:pt x="534671" y="881942"/>
                                    </a:lnTo>
                                    <a:lnTo>
                                      <a:pt x="526098" y="874952"/>
                                    </a:lnTo>
                                    <a:lnTo>
                                      <a:pt x="517526" y="867328"/>
                                    </a:lnTo>
                                    <a:lnTo>
                                      <a:pt x="508318" y="858750"/>
                                    </a:lnTo>
                                    <a:lnTo>
                                      <a:pt x="499428" y="849854"/>
                                    </a:lnTo>
                                    <a:lnTo>
                                      <a:pt x="490538" y="840958"/>
                                    </a:lnTo>
                                    <a:lnTo>
                                      <a:pt x="481648" y="831427"/>
                                    </a:lnTo>
                                    <a:lnTo>
                                      <a:pt x="473711" y="821896"/>
                                    </a:lnTo>
                                    <a:lnTo>
                                      <a:pt x="465456" y="812047"/>
                                    </a:lnTo>
                                    <a:lnTo>
                                      <a:pt x="457518" y="801881"/>
                                    </a:lnTo>
                                    <a:lnTo>
                                      <a:pt x="449898" y="791714"/>
                                    </a:lnTo>
                                    <a:lnTo>
                                      <a:pt x="442596" y="781548"/>
                                    </a:lnTo>
                                    <a:lnTo>
                                      <a:pt x="435293" y="770746"/>
                                    </a:lnTo>
                                    <a:lnTo>
                                      <a:pt x="428626" y="759944"/>
                                    </a:lnTo>
                                    <a:lnTo>
                                      <a:pt x="421958" y="749142"/>
                                    </a:lnTo>
                                    <a:lnTo>
                                      <a:pt x="415608" y="738023"/>
                                    </a:lnTo>
                                    <a:lnTo>
                                      <a:pt x="409576" y="726585"/>
                                    </a:lnTo>
                                    <a:lnTo>
                                      <a:pt x="403861" y="715148"/>
                                    </a:lnTo>
                                    <a:lnTo>
                                      <a:pt x="398463" y="703393"/>
                                    </a:lnTo>
                                    <a:lnTo>
                                      <a:pt x="393383" y="691638"/>
                                    </a:lnTo>
                                    <a:lnTo>
                                      <a:pt x="388303" y="679566"/>
                                    </a:lnTo>
                                    <a:lnTo>
                                      <a:pt x="383858" y="667493"/>
                                    </a:lnTo>
                                    <a:lnTo>
                                      <a:pt x="379731" y="655420"/>
                                    </a:lnTo>
                                    <a:lnTo>
                                      <a:pt x="375603" y="643030"/>
                                    </a:lnTo>
                                    <a:lnTo>
                                      <a:pt x="372111" y="630322"/>
                                    </a:lnTo>
                                    <a:lnTo>
                                      <a:pt x="368936" y="617614"/>
                                    </a:lnTo>
                                    <a:lnTo>
                                      <a:pt x="365443" y="604588"/>
                                    </a:lnTo>
                                    <a:lnTo>
                                      <a:pt x="362903" y="591880"/>
                                    </a:lnTo>
                                    <a:lnTo>
                                      <a:pt x="360681" y="578854"/>
                                    </a:lnTo>
                                    <a:lnTo>
                                      <a:pt x="358776" y="565828"/>
                                    </a:lnTo>
                                    <a:lnTo>
                                      <a:pt x="357188" y="552485"/>
                                    </a:lnTo>
                                    <a:lnTo>
                                      <a:pt x="355601" y="539141"/>
                                    </a:lnTo>
                                    <a:lnTo>
                                      <a:pt x="354648" y="525480"/>
                                    </a:lnTo>
                                    <a:lnTo>
                                      <a:pt x="354331" y="511819"/>
                                    </a:lnTo>
                                    <a:lnTo>
                                      <a:pt x="354013" y="498475"/>
                                    </a:lnTo>
                                    <a:lnTo>
                                      <a:pt x="354331" y="485449"/>
                                    </a:lnTo>
                                    <a:lnTo>
                                      <a:pt x="354648" y="472741"/>
                                    </a:lnTo>
                                    <a:lnTo>
                                      <a:pt x="355601" y="460033"/>
                                    </a:lnTo>
                                    <a:lnTo>
                                      <a:pt x="356871" y="447643"/>
                                    </a:lnTo>
                                    <a:lnTo>
                                      <a:pt x="358141" y="434935"/>
                                    </a:lnTo>
                                    <a:lnTo>
                                      <a:pt x="360046" y="422544"/>
                                    </a:lnTo>
                                    <a:lnTo>
                                      <a:pt x="361951" y="410472"/>
                                    </a:lnTo>
                                    <a:lnTo>
                                      <a:pt x="364173" y="397763"/>
                                    </a:lnTo>
                                    <a:lnTo>
                                      <a:pt x="366713" y="385691"/>
                                    </a:lnTo>
                                    <a:lnTo>
                                      <a:pt x="369888" y="373936"/>
                                    </a:lnTo>
                                    <a:lnTo>
                                      <a:pt x="373063" y="361863"/>
                                    </a:lnTo>
                                    <a:lnTo>
                                      <a:pt x="376556" y="350108"/>
                                    </a:lnTo>
                                    <a:lnTo>
                                      <a:pt x="380683" y="338671"/>
                                    </a:lnTo>
                                    <a:lnTo>
                                      <a:pt x="384493" y="326916"/>
                                    </a:lnTo>
                                    <a:lnTo>
                                      <a:pt x="388621" y="315796"/>
                                    </a:lnTo>
                                    <a:lnTo>
                                      <a:pt x="393383" y="304359"/>
                                    </a:lnTo>
                                    <a:lnTo>
                                      <a:pt x="398146" y="293239"/>
                                    </a:lnTo>
                                    <a:lnTo>
                                      <a:pt x="403543" y="282755"/>
                                    </a:lnTo>
                                    <a:lnTo>
                                      <a:pt x="408623" y="271636"/>
                                    </a:lnTo>
                                    <a:lnTo>
                                      <a:pt x="414656" y="261151"/>
                                    </a:lnTo>
                                    <a:lnTo>
                                      <a:pt x="420371" y="250667"/>
                                    </a:lnTo>
                                    <a:lnTo>
                                      <a:pt x="426721" y="240183"/>
                                    </a:lnTo>
                                    <a:lnTo>
                                      <a:pt x="432753" y="230017"/>
                                    </a:lnTo>
                                    <a:lnTo>
                                      <a:pt x="439421" y="219850"/>
                                    </a:lnTo>
                                    <a:lnTo>
                                      <a:pt x="446088" y="210001"/>
                                    </a:lnTo>
                                    <a:lnTo>
                                      <a:pt x="453391" y="200153"/>
                                    </a:lnTo>
                                    <a:lnTo>
                                      <a:pt x="460693" y="190939"/>
                                    </a:lnTo>
                                    <a:lnTo>
                                      <a:pt x="467996" y="181408"/>
                                    </a:lnTo>
                                    <a:lnTo>
                                      <a:pt x="475933" y="172195"/>
                                    </a:lnTo>
                                    <a:lnTo>
                                      <a:pt x="483871" y="163299"/>
                                    </a:lnTo>
                                    <a:lnTo>
                                      <a:pt x="491808" y="154403"/>
                                    </a:lnTo>
                                    <a:lnTo>
                                      <a:pt x="500381" y="146143"/>
                                    </a:lnTo>
                                    <a:lnTo>
                                      <a:pt x="508953" y="137565"/>
                                    </a:lnTo>
                                    <a:lnTo>
                                      <a:pt x="517526" y="129305"/>
                                    </a:lnTo>
                                    <a:lnTo>
                                      <a:pt x="526416" y="121680"/>
                                    </a:lnTo>
                                    <a:lnTo>
                                      <a:pt x="535623" y="113738"/>
                                    </a:lnTo>
                                    <a:lnTo>
                                      <a:pt x="545148" y="106113"/>
                                    </a:lnTo>
                                    <a:lnTo>
                                      <a:pt x="554673" y="99123"/>
                                    </a:lnTo>
                                    <a:lnTo>
                                      <a:pt x="564516" y="92134"/>
                                    </a:lnTo>
                                    <a:lnTo>
                                      <a:pt x="574041" y="85462"/>
                                    </a:lnTo>
                                    <a:lnTo>
                                      <a:pt x="584201" y="78473"/>
                                    </a:lnTo>
                                    <a:lnTo>
                                      <a:pt x="594361" y="72119"/>
                                    </a:lnTo>
                                    <a:lnTo>
                                      <a:pt x="604838" y="66082"/>
                                    </a:lnTo>
                                    <a:lnTo>
                                      <a:pt x="615316" y="60046"/>
                                    </a:lnTo>
                                    <a:lnTo>
                                      <a:pt x="625793" y="54645"/>
                                    </a:lnTo>
                                    <a:lnTo>
                                      <a:pt x="636906" y="48926"/>
                                    </a:lnTo>
                                    <a:lnTo>
                                      <a:pt x="647701" y="44161"/>
                                    </a:lnTo>
                                    <a:lnTo>
                                      <a:pt x="658813" y="39395"/>
                                    </a:lnTo>
                                    <a:lnTo>
                                      <a:pt x="670243" y="34630"/>
                                    </a:lnTo>
                                    <a:lnTo>
                                      <a:pt x="681356" y="30182"/>
                                    </a:lnTo>
                                    <a:lnTo>
                                      <a:pt x="693103" y="26052"/>
                                    </a:lnTo>
                                    <a:lnTo>
                                      <a:pt x="704533" y="22239"/>
                                    </a:lnTo>
                                    <a:lnTo>
                                      <a:pt x="716281" y="19062"/>
                                    </a:lnTo>
                                    <a:lnTo>
                                      <a:pt x="728346" y="15568"/>
                                    </a:lnTo>
                                    <a:lnTo>
                                      <a:pt x="740093" y="12708"/>
                                    </a:lnTo>
                                    <a:lnTo>
                                      <a:pt x="752158" y="10167"/>
                                    </a:lnTo>
                                    <a:lnTo>
                                      <a:pt x="764541" y="7625"/>
                                    </a:lnTo>
                                    <a:lnTo>
                                      <a:pt x="776606" y="5719"/>
                                    </a:lnTo>
                                    <a:lnTo>
                                      <a:pt x="788988" y="3813"/>
                                    </a:lnTo>
                                    <a:lnTo>
                                      <a:pt x="801688" y="2542"/>
                                    </a:lnTo>
                                    <a:lnTo>
                                      <a:pt x="814071" y="1271"/>
                                    </a:lnTo>
                                    <a:lnTo>
                                      <a:pt x="826771" y="636"/>
                                    </a:lnTo>
                                    <a:lnTo>
                                      <a:pt x="839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KSO_Shape" o:spid="_x0000_s1026" style="position:absolute;left:0;text-align:left;margin-left:-1pt;margin-top:4.4pt;width:12.45pt;height:15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      <v:path arrowok="t" o:connecttype="custom" o:connectlocs="47868,87846;60753,94509;60056,98416;59253,103100;60806,108077;86950,158066;83414,107033;84406,101949;83334,97774;86334,94081;98710,87257;110041,87873;118371,96088;125550,105294;131550,115517;136211,126943;139533,139601;141381,153597;135542,163954;116978,171901;97504,177013;77414,179207;56145,178244;35118,173882;15001,166255;0,157745;1446,142893;4447,129539;8893,117550;14679,106873;21724,97426;29921,89050;40261,80968;78310,482;87282,2920;95397,7207;102333,13075;107824,20255;111707,28561;113716,37751;113475,48360;110368,58970;104771,68240;97031,75715;86157,81610;78819,83539;70891,84074;62027,82922;53885,80002;46574,75555;39959,69312;34549,61274;31121,52084;29862,42037;30933,32526;34040,23845;38860,16102;45181,9592;52787,4608;61438,1313;70811,0" o:connectangles="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729B32BE" wp14:editId="46F6A5A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24765</wp:posOffset>
                      </wp:positionV>
                      <wp:extent cx="262890" cy="262890"/>
                      <wp:effectExtent l="0" t="0" r="3810" b="381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9" o:spid="_x0000_s1026" style="position:absolute;left:0;text-align:left;margin-left:-5.3pt;margin-top:1.95pt;width:20.7pt;height:20.7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Iihw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FFFFFF" w:themeColor="background1"/>
            </w:tcBorders>
          </w:tcPr>
          <w:p w14:paraId="20BD10A5" w14:textId="77777777"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评价</w:t>
            </w:r>
          </w:p>
        </w:tc>
        <w:tc>
          <w:tcPr>
            <w:tcW w:w="8646" w:type="dxa"/>
            <w:vMerge w:val="restart"/>
            <w:tcBorders>
              <w:left w:val="single" w:sz="4" w:space="0" w:color="FFFFFF" w:themeColor="background1"/>
            </w:tcBorders>
          </w:tcPr>
          <w:p w14:paraId="357F6194" w14:textId="77777777" w:rsidR="005E3A85" w:rsidRDefault="005E3A85" w:rsidP="008E76E8">
            <w:pPr>
              <w:adjustRightInd w:val="0"/>
              <w:snapToGrid w:val="0"/>
              <w:rPr>
                <w:rFonts w:ascii="微软雅黑" w:eastAsia="微软雅黑" w:hAnsi="微软雅黑" w:hint="eastAsia"/>
                <w:color w:val="656565"/>
                <w:szCs w:val="21"/>
              </w:rPr>
            </w:pPr>
          </w:p>
          <w:p w14:paraId="103451E0" w14:textId="54D42FD0" w:rsidR="004A12FA" w:rsidRPr="008E76E8" w:rsidRDefault="005E3A85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在校学习成绩优异，多次获得学校奖学金以及优秀团员奖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</w:p>
          <w:p w14:paraId="4235C03D" w14:textId="66C2C801" w:rsidR="004A12FA" w:rsidRPr="008E76E8" w:rsidRDefault="005E3A85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对前端技术具有浓厚的兴趣，喜欢</w:t>
            </w: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写技术博客，</w:t>
            </w: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逛</w:t>
            </w: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掘金，</w:t>
            </w: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CSDN，</w:t>
            </w:r>
            <w:proofErr w:type="gramStart"/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博客园</w:t>
            </w:r>
            <w:proofErr w:type="gramEnd"/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等技术论坛；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</w:p>
          <w:p w14:paraId="231CB10A" w14:textId="58417A50" w:rsidR="004A12FA" w:rsidRPr="008E76E8" w:rsidRDefault="00BD4903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 w:rsidRPr="00BD4903">
              <w:rPr>
                <w:rFonts w:ascii="微软雅黑" w:eastAsia="微软雅黑" w:hAnsi="微软雅黑" w:hint="eastAsia"/>
                <w:color w:val="656565"/>
                <w:szCs w:val="21"/>
              </w:rPr>
              <w:t>喜欢学习新技术，有良好的文档编写和代码书写规范，耐心打磨用户体验和用户界面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</w:p>
          <w:p w14:paraId="1EC08E0C" w14:textId="070CD91B" w:rsidR="004A12FA" w:rsidRDefault="00BD4903" w:rsidP="008E76E8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BD4903">
              <w:rPr>
                <w:rFonts w:ascii="微软雅黑" w:eastAsia="微软雅黑" w:hAnsi="微软雅黑" w:hint="eastAsia"/>
                <w:color w:val="656565"/>
                <w:szCs w:val="21"/>
              </w:rPr>
              <w:t>有良好的沟通能力和团队合作能力，性格随和，认真负责，自学能力强</w:t>
            </w:r>
          </w:p>
        </w:tc>
      </w:tr>
      <w:tr w:rsidR="004A12FA" w14:paraId="3164A431" w14:textId="77777777" w:rsidTr="004A12FA">
        <w:trPr>
          <w:trHeight w:val="996"/>
        </w:trPr>
        <w:tc>
          <w:tcPr>
            <w:tcW w:w="1985" w:type="dxa"/>
            <w:gridSpan w:val="2"/>
            <w:tcBorders>
              <w:right w:val="single" w:sz="4" w:space="0" w:color="FFFFFF" w:themeColor="background1"/>
            </w:tcBorders>
          </w:tcPr>
          <w:p w14:paraId="599ABE85" w14:textId="77777777"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  <w:vMerge/>
            <w:tcBorders>
              <w:left w:val="single" w:sz="4" w:space="0" w:color="FFFFFF" w:themeColor="background1"/>
            </w:tcBorders>
          </w:tcPr>
          <w:p w14:paraId="208BE1DD" w14:textId="77777777" w:rsidR="004A12FA" w:rsidRDefault="004A12FA" w:rsidP="008E76E8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CFBBB85" w14:textId="3A6E3537" w:rsidR="005649DB" w:rsidRDefault="008E76E8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F3CB5AD" wp14:editId="69C514CF">
                <wp:simplePos x="0" y="0"/>
                <wp:positionH relativeFrom="column">
                  <wp:posOffset>-418465</wp:posOffset>
                </wp:positionH>
                <wp:positionV relativeFrom="paragraph">
                  <wp:posOffset>441325</wp:posOffset>
                </wp:positionV>
                <wp:extent cx="7911465" cy="0"/>
                <wp:effectExtent l="0" t="57150" r="13335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465" cy="0"/>
                        </a:xfrm>
                        <a:prstGeom prst="line">
                          <a:avLst/>
                        </a:prstGeom>
                        <a:ln w="136525">
                          <a:solidFill>
                            <a:srgbClr val="275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5pt,34.75pt" to="590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" strokecolor="#275d8f" strokeweight="10.75pt">
                <v:stroke joinstyle="miter"/>
              </v:line>
            </w:pict>
          </mc:Fallback>
        </mc:AlternateContent>
      </w:r>
    </w:p>
    <w:sectPr w:rsidR="005649D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68EBF" w14:textId="77777777" w:rsidR="001B32BD" w:rsidRDefault="001B32BD" w:rsidP="004A7BFB">
      <w:r>
        <w:separator/>
      </w:r>
    </w:p>
  </w:endnote>
  <w:endnote w:type="continuationSeparator" w:id="0">
    <w:p w14:paraId="2DA8B456" w14:textId="77777777" w:rsidR="001B32BD" w:rsidRDefault="001B32BD" w:rsidP="004A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E9E62" w14:textId="77777777" w:rsidR="001B32BD" w:rsidRDefault="001B32BD" w:rsidP="004A7BFB">
      <w:r>
        <w:separator/>
      </w:r>
    </w:p>
  </w:footnote>
  <w:footnote w:type="continuationSeparator" w:id="0">
    <w:p w14:paraId="4111A973" w14:textId="77777777" w:rsidR="001B32BD" w:rsidRDefault="001B32BD" w:rsidP="004A7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AB50"/>
      </v:shape>
    </w:pict>
  </w:numPicBullet>
  <w:numPicBullet w:numPicBulletId="1">
    <w:pict>
      <v:shape id="_x0000_i1086" type="#_x0000_t75" style="width:18pt;height:12.75pt;visibility:visible" o:bullet="t">
        <v:imagedata r:id="rId2" o:title=""/>
      </v:shape>
    </w:pict>
  </w:numPicBullet>
  <w:abstractNum w:abstractNumId="0">
    <w:nsid w:val="02465F20"/>
    <w:multiLevelType w:val="multilevel"/>
    <w:tmpl w:val="6382E3EE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A2710A"/>
    <w:multiLevelType w:val="hybridMultilevel"/>
    <w:tmpl w:val="BE46F60C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114529FA"/>
    <w:multiLevelType w:val="hybridMultilevel"/>
    <w:tmpl w:val="2C34452A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A6346"/>
    <w:multiLevelType w:val="hybridMultilevel"/>
    <w:tmpl w:val="791EF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A71A2"/>
    <w:multiLevelType w:val="hybridMultilevel"/>
    <w:tmpl w:val="3B627F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2FE073C9"/>
    <w:multiLevelType w:val="hybridMultilevel"/>
    <w:tmpl w:val="791A5914"/>
    <w:lvl w:ilvl="0" w:tplc="8C042072">
      <w:start w:val="1"/>
      <w:numFmt w:val="bullet"/>
      <w:lvlText w:val="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6">
    <w:nsid w:val="32727A63"/>
    <w:multiLevelType w:val="hybridMultilevel"/>
    <w:tmpl w:val="090207B6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328F4579"/>
    <w:multiLevelType w:val="hybridMultilevel"/>
    <w:tmpl w:val="E68E6810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329B17A7"/>
    <w:multiLevelType w:val="hybridMultilevel"/>
    <w:tmpl w:val="3D147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76C5D8F"/>
    <w:multiLevelType w:val="hybridMultilevel"/>
    <w:tmpl w:val="0A780190"/>
    <w:lvl w:ilvl="0" w:tplc="8C042072">
      <w:start w:val="1"/>
      <w:numFmt w:val="bullet"/>
      <w:lvlText w:val="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>
    <w:nsid w:val="38AE1989"/>
    <w:multiLevelType w:val="hybridMultilevel"/>
    <w:tmpl w:val="AE08E3EC"/>
    <w:lvl w:ilvl="0" w:tplc="8C042072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9FA70A0"/>
    <w:multiLevelType w:val="hybridMultilevel"/>
    <w:tmpl w:val="DE64200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3A32574C"/>
    <w:multiLevelType w:val="hybridMultilevel"/>
    <w:tmpl w:val="7BD886A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4338767A"/>
    <w:multiLevelType w:val="hybridMultilevel"/>
    <w:tmpl w:val="EE8C1734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5B2C62C0"/>
    <w:multiLevelType w:val="hybridMultilevel"/>
    <w:tmpl w:val="6F323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92446D5"/>
    <w:multiLevelType w:val="multilevel"/>
    <w:tmpl w:val="692446D5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5183AD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F5822C4"/>
    <w:multiLevelType w:val="hybridMultilevel"/>
    <w:tmpl w:val="E2BCCDF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7FBC34FF"/>
    <w:multiLevelType w:val="multilevel"/>
    <w:tmpl w:val="4468D84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0"/>
  </w:num>
  <w:num w:numId="5">
    <w:abstractNumId w:val="17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16"/>
  </w:num>
  <w:num w:numId="12">
    <w:abstractNumId w:val="9"/>
  </w:num>
  <w:num w:numId="13">
    <w:abstractNumId w:val="7"/>
  </w:num>
  <w:num w:numId="14">
    <w:abstractNumId w:val="1"/>
  </w:num>
  <w:num w:numId="15">
    <w:abstractNumId w:val="5"/>
  </w:num>
  <w:num w:numId="16">
    <w:abstractNumId w:val="10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85F72"/>
    <w:rsid w:val="00014365"/>
    <w:rsid w:val="00027720"/>
    <w:rsid w:val="0005244D"/>
    <w:rsid w:val="000B7DDF"/>
    <w:rsid w:val="000D7024"/>
    <w:rsid w:val="0011318A"/>
    <w:rsid w:val="001A2E3D"/>
    <w:rsid w:val="001B32BD"/>
    <w:rsid w:val="0027275B"/>
    <w:rsid w:val="00284C87"/>
    <w:rsid w:val="002A1CA1"/>
    <w:rsid w:val="002D5F0E"/>
    <w:rsid w:val="003D0A23"/>
    <w:rsid w:val="003F2714"/>
    <w:rsid w:val="004A12FA"/>
    <w:rsid w:val="004A6944"/>
    <w:rsid w:val="004A7BFB"/>
    <w:rsid w:val="004D15A5"/>
    <w:rsid w:val="004F0C3B"/>
    <w:rsid w:val="00540CF9"/>
    <w:rsid w:val="00557817"/>
    <w:rsid w:val="005649DB"/>
    <w:rsid w:val="005652FE"/>
    <w:rsid w:val="005A5601"/>
    <w:rsid w:val="005E3A85"/>
    <w:rsid w:val="005F1C02"/>
    <w:rsid w:val="00666C8D"/>
    <w:rsid w:val="00673D3D"/>
    <w:rsid w:val="006E3C22"/>
    <w:rsid w:val="00717C73"/>
    <w:rsid w:val="00726830"/>
    <w:rsid w:val="00757C2E"/>
    <w:rsid w:val="00757EAB"/>
    <w:rsid w:val="00764406"/>
    <w:rsid w:val="00825E14"/>
    <w:rsid w:val="00854213"/>
    <w:rsid w:val="0088201F"/>
    <w:rsid w:val="0089016E"/>
    <w:rsid w:val="008C1F02"/>
    <w:rsid w:val="008E76E8"/>
    <w:rsid w:val="00960740"/>
    <w:rsid w:val="009F263F"/>
    <w:rsid w:val="00A041F9"/>
    <w:rsid w:val="00A9004A"/>
    <w:rsid w:val="00AA6D45"/>
    <w:rsid w:val="00AB539E"/>
    <w:rsid w:val="00AD2564"/>
    <w:rsid w:val="00AE6DD1"/>
    <w:rsid w:val="00B94263"/>
    <w:rsid w:val="00BA78DF"/>
    <w:rsid w:val="00BD4903"/>
    <w:rsid w:val="00C633D7"/>
    <w:rsid w:val="00CA3BC7"/>
    <w:rsid w:val="00CF1D72"/>
    <w:rsid w:val="00D317F7"/>
    <w:rsid w:val="00D518A5"/>
    <w:rsid w:val="00D66D16"/>
    <w:rsid w:val="00D82F8C"/>
    <w:rsid w:val="00DD087A"/>
    <w:rsid w:val="00DE20EF"/>
    <w:rsid w:val="00E82AD9"/>
    <w:rsid w:val="00E87941"/>
    <w:rsid w:val="00EA1AC4"/>
    <w:rsid w:val="00ED7BEF"/>
    <w:rsid w:val="00F2635B"/>
    <w:rsid w:val="00F461B4"/>
    <w:rsid w:val="00F818B6"/>
    <w:rsid w:val="00FB2888"/>
    <w:rsid w:val="00FC658D"/>
    <w:rsid w:val="00FF26BF"/>
    <w:rsid w:val="00FF74AA"/>
    <w:rsid w:val="1558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F05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76E8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77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7720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AE6DD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E6D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6DD1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4A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A7BFB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A7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A7B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76E8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77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7720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AE6DD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E6D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6DD1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4A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A7BFB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A7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A7B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zhuanlan.zhihu.com/c_209966193" TargetMode="External"/><Relationship Id="rId18" Type="http://schemas.openxmlformats.org/officeDocument/2006/relationships/hyperlink" Target="https://zhuanlan.zhihu.com/p/39444545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arey-cy.github.io/myBookmarks/nav-demo/index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jianshu.com/u/860c6eb3cc3f" TargetMode="External"/><Relationship Id="rId17" Type="http://schemas.openxmlformats.org/officeDocument/2006/relationships/hyperlink" Target="https://zhuanlan.zhihu.com/p/40301283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zhuanlan.zhihu.com/p/39313105" TargetMode="External"/><Relationship Id="rId20" Type="http://schemas.openxmlformats.org/officeDocument/2006/relationships/hyperlink" Target="https://carey-cy.github.io/canvas-demo/canvas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ianshu.com/u/860c6eb3cc3f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carey-cy.github.io/blog/yin-yang/yinyang.html" TargetMode="External"/><Relationship Id="rId23" Type="http://schemas.openxmlformats.org/officeDocument/2006/relationships/hyperlink" Target="https://zhuanlan.zhihu.com/p/4898335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arey-cy.github.io/blog/resum/cy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carey-cy.github.io/blog/%E7%AE%80%E5%8D%95%E7%BB%83%E4%B9%A0%E6%A1%88%E4%BE%8B/04%20%E8%A1%A8%E5%8D%95%E6%A0%87%E7%AD%BE/formMenu.html" TargetMode="External"/><Relationship Id="rId22" Type="http://schemas.openxmlformats.org/officeDocument/2006/relationships/hyperlink" Target="https://zhuanlan.zhihu.com/p/42597845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1019;&#24847;&#31616;&#21382;&#27169;&#26495;JM0222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202411-F87B-4FEA-9302-F78742497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创意简历模板JM0222B.docx</Template>
  <TotalTime>1504</TotalTime>
  <Pages>1</Pages>
  <Words>331</Words>
  <Characters>1893</Characters>
  <Application>Microsoft Office Word</Application>
  <DocSecurity>0</DocSecurity>
  <Lines>15</Lines>
  <Paragraphs>4</Paragraphs>
  <ScaleCrop>false</ScaleCrop>
  <Company>China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cp:lastPrinted>2018-06-05T06:40:00Z</cp:lastPrinted>
  <dcterms:created xsi:type="dcterms:W3CDTF">2017-03-30T07:36:00Z</dcterms:created>
  <dcterms:modified xsi:type="dcterms:W3CDTF">2019-03-10T03:13:00Z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